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Description w:val="Table contains information about title, author and location"/>
      </w:tblPr>
      <w:tblGrid>
        <w:gridCol w:w="8640"/>
      </w:tblGrid>
      <w:tr w:rsidR="00E57E78" w14:paraId="7A51BCA6" w14:textId="77777777" w:rsidTr="00B946F2">
        <w:trPr>
          <w:trHeight w:val="7110"/>
        </w:trPr>
        <w:tc>
          <w:tcPr>
            <w:tcW w:w="8856" w:type="dxa"/>
          </w:tcPr>
          <w:p w14:paraId="107639DF" w14:textId="77777777" w:rsidR="00E57E78" w:rsidRPr="00545B21" w:rsidRDefault="00E57E78" w:rsidP="00E57E78">
            <w:pPr>
              <w:pStyle w:val="Title"/>
            </w:pPr>
            <w:r w:rsidRPr="00545B21">
              <w:t>“</w:t>
            </w:r>
            <w:sdt>
              <w:sdtPr>
                <w:alias w:val="Enter title:"/>
                <w:tag w:val="Enter title:"/>
                <w:id w:val="269294028"/>
                <w:placeholder>
                  <w:docPart w:val="1C6AD81FF81E44068BC43C8E85FA163B"/>
                </w:placeholder>
                <w:temporary/>
                <w:showingPlcHdr/>
                <w15:appearance w15:val="hidden"/>
              </w:sdtPr>
              <w:sdtEndPr/>
              <w:sdtContent>
                <w:r w:rsidR="00B72103">
                  <w:t>Title</w:t>
                </w:r>
              </w:sdtContent>
            </w:sdt>
            <w:r w:rsidRPr="00545B21">
              <w:t>”</w:t>
            </w:r>
          </w:p>
          <w:p w14:paraId="2296C8C6" w14:textId="77777777" w:rsidR="00E57E78" w:rsidRDefault="002C3676" w:rsidP="00E57E78">
            <w:pPr>
              <w:pStyle w:val="Author"/>
            </w:pPr>
            <w:sdt>
              <w:sdtPr>
                <w:alias w:val="By:"/>
                <w:tag w:val="By:"/>
                <w:id w:val="961075789"/>
                <w:placeholder>
                  <w:docPart w:val="A581F963F2844412A60351360EB4EF26"/>
                </w:placeholder>
                <w:temporary/>
                <w:showingPlcHdr/>
                <w15:appearance w15:val="hidden"/>
              </w:sdtPr>
              <w:sdtEndPr/>
              <w:sdtContent>
                <w:r w:rsidR="00DD2C6C">
                  <w:t>By</w:t>
                </w:r>
              </w:sdtContent>
            </w:sdt>
          </w:p>
          <w:p w14:paraId="0DA12694" w14:textId="344ECF28" w:rsidR="00E57E78" w:rsidRDefault="00847F5A" w:rsidP="00B72103">
            <w:pPr>
              <w:pStyle w:val="Author"/>
            </w:pPr>
            <w:r>
              <w:t>Untitled Game Company</w:t>
            </w:r>
          </w:p>
        </w:tc>
      </w:tr>
      <w:tr w:rsidR="00E57E78" w14:paraId="149DD1DD" w14:textId="77777777" w:rsidTr="00B946F2">
        <w:trPr>
          <w:trHeight w:val="5580"/>
        </w:trPr>
        <w:tc>
          <w:tcPr>
            <w:tcW w:w="8856" w:type="dxa"/>
            <w:vAlign w:val="bottom"/>
          </w:tcPr>
          <w:sdt>
            <w:sdtPr>
              <w:alias w:val="Enter street address:"/>
              <w:tag w:val="Enter street address:"/>
              <w:id w:val="269294082"/>
              <w:placeholder>
                <w:docPart w:val="08C030FC09424F6BAD8F4566A354CD64"/>
              </w:placeholder>
              <w:temporary/>
              <w:showingPlcHdr/>
              <w15:appearance w15:val="hidden"/>
            </w:sdtPr>
            <w:sdtEndPr/>
            <w:sdtContent>
              <w:p w14:paraId="2CBF380C" w14:textId="77777777" w:rsidR="00E57E78" w:rsidRDefault="00B72103" w:rsidP="00E57E78">
                <w:pPr>
                  <w:pStyle w:val="Address"/>
                </w:pPr>
                <w:r>
                  <w:t>Street Address</w:t>
                </w:r>
              </w:p>
            </w:sdtContent>
          </w:sdt>
          <w:sdt>
            <w:sdtPr>
              <w:alias w:val="Enter City, ST  ZIP Code:"/>
              <w:tag w:val="Enter City, ST  ZIP Code:"/>
              <w:id w:val="269294109"/>
              <w:placeholder>
                <w:docPart w:val="491F1481A5DF44B3A4F5BF838DA19B61"/>
              </w:placeholder>
              <w:temporary/>
              <w:showingPlcHdr/>
              <w15:appearance w15:val="hidden"/>
            </w:sdtPr>
            <w:sdtEndPr/>
            <w:sdtContent>
              <w:p w14:paraId="3ED5F50F" w14:textId="77777777" w:rsidR="00E57E78" w:rsidRDefault="00B72103" w:rsidP="00E57E78">
                <w:pPr>
                  <w:pStyle w:val="Address"/>
                </w:pPr>
                <w:r>
                  <w:t>City, ST ZIP Code</w:t>
                </w:r>
              </w:p>
            </w:sdtContent>
          </w:sdt>
          <w:sdt>
            <w:sdtPr>
              <w:alias w:val="Enter phone:"/>
              <w:tag w:val="Enter phone:"/>
              <w:id w:val="269294136"/>
              <w:placeholder>
                <w:docPart w:val="82302CB4CC4842C1A110A68B1AA2E0E9"/>
              </w:placeholder>
              <w:temporary/>
              <w:showingPlcHdr/>
              <w15:appearance w15:val="hidden"/>
            </w:sdtPr>
            <w:sdtEndPr/>
            <w:sdtContent>
              <w:p w14:paraId="31270BFA" w14:textId="77777777" w:rsidR="00E57E78" w:rsidRDefault="00B64663" w:rsidP="00B72103">
                <w:pPr>
                  <w:pStyle w:val="Address"/>
                </w:pPr>
                <w:r>
                  <w:t>P</w:t>
                </w:r>
                <w:r w:rsidR="00B72103">
                  <w:t>hone</w:t>
                </w:r>
              </w:p>
            </w:sdtContent>
          </w:sdt>
          <w:sdt>
            <w:sdtPr>
              <w:alias w:val="Enter email:"/>
              <w:tag w:val="Enter email:"/>
              <w:id w:val="269294163"/>
              <w:placeholder>
                <w:docPart w:val="52AE2A92DE0344A6AD5D647BBB8FE753"/>
              </w:placeholder>
              <w:temporary/>
              <w:showingPlcHdr/>
              <w15:appearance w15:val="hidden"/>
            </w:sdtPr>
            <w:sdtEndPr/>
            <w:sdtContent>
              <w:p w14:paraId="42035342" w14:textId="77777777" w:rsidR="00B72103" w:rsidRDefault="00F8523F" w:rsidP="00B72103">
                <w:pPr>
                  <w:pStyle w:val="Address"/>
                </w:pPr>
                <w:r>
                  <w:t>E</w:t>
                </w:r>
                <w:r w:rsidR="00B72103">
                  <w:t>mail</w:t>
                </w:r>
              </w:p>
            </w:sdtContent>
          </w:sdt>
        </w:tc>
      </w:tr>
    </w:tbl>
    <w:p w14:paraId="3BCF2A6D" w14:textId="77777777" w:rsidR="00D53582" w:rsidRDefault="00D53582" w:rsidP="002B6EA1">
      <w:pPr>
        <w:pStyle w:val="TRANSIN"/>
      </w:pPr>
    </w:p>
    <w:p w14:paraId="047BC879" w14:textId="38D6D719" w:rsidR="00D53582" w:rsidRDefault="00D53582" w:rsidP="002B6EA1">
      <w:pPr>
        <w:pStyle w:val="TRANSIN"/>
      </w:pPr>
      <w:r>
        <w:t>GamePlay Mechanics</w:t>
      </w:r>
    </w:p>
    <w:p w14:paraId="7885A46C" w14:textId="77777777" w:rsidR="00C94EFC" w:rsidRDefault="00D53582" w:rsidP="00D53582">
      <w:pPr>
        <w:pStyle w:val="SCENEHEADING"/>
      </w:pPr>
      <w:r>
        <w:t>Turn-Base Battles</w:t>
      </w:r>
    </w:p>
    <w:p w14:paraId="44198A52" w14:textId="0A4D617A" w:rsidR="00D53582" w:rsidRDefault="00C94EFC" w:rsidP="00C94EFC">
      <w:r>
        <w:tab/>
      </w:r>
      <w:r>
        <w:t>Crafting/Spells</w:t>
      </w:r>
      <w:r w:rsidR="00D53582">
        <w:t xml:space="preserve"> </w:t>
      </w:r>
    </w:p>
    <w:p w14:paraId="015BE079" w14:textId="0A6E6D05" w:rsidR="00D53582" w:rsidRDefault="00D53582" w:rsidP="00D53582">
      <w:r>
        <w:t>Game Clock/Day Night/ Resting for New Day</w:t>
      </w:r>
    </w:p>
    <w:p w14:paraId="49591F53" w14:textId="338CEC70" w:rsidR="00D53582" w:rsidRDefault="00D53582" w:rsidP="00D53582">
      <w:r>
        <w:t xml:space="preserve">Vendor/NPC/On a Schedule </w:t>
      </w:r>
    </w:p>
    <w:p w14:paraId="40574C52" w14:textId="702FDA7B" w:rsidR="00D53582" w:rsidRDefault="00D53582" w:rsidP="00D53582">
      <w:r>
        <w:t>Choice Based Mechanics</w:t>
      </w:r>
    </w:p>
    <w:p w14:paraId="1BC0D383" w14:textId="77777777" w:rsidR="00D53582" w:rsidRPr="00D53582" w:rsidRDefault="00D53582" w:rsidP="00D53582"/>
    <w:p w14:paraId="25D5BEE2" w14:textId="77777777" w:rsidR="00D53582" w:rsidRDefault="00D53582" w:rsidP="002B6EA1">
      <w:pPr>
        <w:pStyle w:val="TRANSIN"/>
      </w:pPr>
    </w:p>
    <w:p w14:paraId="296F51A5" w14:textId="77777777" w:rsidR="00D53582" w:rsidRDefault="00D53582" w:rsidP="002B6EA1">
      <w:pPr>
        <w:pStyle w:val="TRANSIN"/>
      </w:pPr>
    </w:p>
    <w:p w14:paraId="30051F48" w14:textId="77777777" w:rsidR="00D53582" w:rsidRDefault="00D53582" w:rsidP="002B6EA1">
      <w:pPr>
        <w:pStyle w:val="TRANSIN"/>
      </w:pPr>
    </w:p>
    <w:p w14:paraId="0E62BEA9" w14:textId="77777777" w:rsidR="00D53582" w:rsidRDefault="00D53582" w:rsidP="002B6EA1">
      <w:pPr>
        <w:pStyle w:val="TRANSIN"/>
      </w:pPr>
    </w:p>
    <w:p w14:paraId="13953752" w14:textId="77777777" w:rsidR="00D53582" w:rsidRDefault="00D53582" w:rsidP="002B6EA1">
      <w:pPr>
        <w:pStyle w:val="TRANSIN"/>
      </w:pPr>
    </w:p>
    <w:p w14:paraId="3D0E8845" w14:textId="77777777" w:rsidR="00D53582" w:rsidRDefault="00D53582" w:rsidP="002B6EA1">
      <w:pPr>
        <w:pStyle w:val="TRANSIN"/>
      </w:pPr>
    </w:p>
    <w:p w14:paraId="06421152" w14:textId="77777777" w:rsidR="00D53582" w:rsidRDefault="00D53582" w:rsidP="002B6EA1">
      <w:pPr>
        <w:pStyle w:val="TRANSIN"/>
      </w:pPr>
    </w:p>
    <w:p w14:paraId="06E352DD" w14:textId="77777777" w:rsidR="00D53582" w:rsidRDefault="00D53582" w:rsidP="002B6EA1">
      <w:pPr>
        <w:pStyle w:val="TRANSIN"/>
      </w:pPr>
    </w:p>
    <w:p w14:paraId="31F71838" w14:textId="77777777" w:rsidR="00D53582" w:rsidRDefault="00D53582" w:rsidP="002B6EA1">
      <w:pPr>
        <w:pStyle w:val="TRANSIN"/>
      </w:pPr>
    </w:p>
    <w:p w14:paraId="283AC070" w14:textId="77777777" w:rsidR="00D53582" w:rsidRDefault="00D53582" w:rsidP="002B6EA1">
      <w:pPr>
        <w:pStyle w:val="TRANSIN"/>
      </w:pPr>
    </w:p>
    <w:p w14:paraId="0F33B957" w14:textId="77777777" w:rsidR="00D53582" w:rsidRDefault="00D53582" w:rsidP="002B6EA1">
      <w:pPr>
        <w:pStyle w:val="TRANSIN"/>
      </w:pPr>
    </w:p>
    <w:p w14:paraId="6E4F42C7" w14:textId="77777777" w:rsidR="00D53582" w:rsidRDefault="00D53582" w:rsidP="002B6EA1">
      <w:pPr>
        <w:pStyle w:val="TRANSIN"/>
      </w:pPr>
    </w:p>
    <w:p w14:paraId="30B84DF0" w14:textId="77777777" w:rsidR="00D53582" w:rsidRDefault="00D53582" w:rsidP="002B6EA1">
      <w:pPr>
        <w:pStyle w:val="TRANSIN"/>
      </w:pPr>
    </w:p>
    <w:p w14:paraId="003D7622" w14:textId="77777777" w:rsidR="00D53582" w:rsidRDefault="00D53582" w:rsidP="002B6EA1">
      <w:pPr>
        <w:pStyle w:val="TRANSIN"/>
      </w:pPr>
    </w:p>
    <w:p w14:paraId="2CE6158E" w14:textId="77777777" w:rsidR="00D53582" w:rsidRDefault="00D53582" w:rsidP="002B6EA1">
      <w:pPr>
        <w:pStyle w:val="TRANSIN"/>
      </w:pPr>
    </w:p>
    <w:p w14:paraId="4FB06B5B" w14:textId="77777777" w:rsidR="00D53582" w:rsidRDefault="00D53582" w:rsidP="002B6EA1">
      <w:pPr>
        <w:pStyle w:val="TRANSIN"/>
      </w:pPr>
    </w:p>
    <w:p w14:paraId="09D5BFEB" w14:textId="77777777" w:rsidR="00D53582" w:rsidRDefault="00D53582" w:rsidP="002B6EA1">
      <w:pPr>
        <w:pStyle w:val="TRANSIN"/>
      </w:pPr>
    </w:p>
    <w:p w14:paraId="1EF69D37" w14:textId="77777777" w:rsidR="00D53582" w:rsidRDefault="00D53582" w:rsidP="002B6EA1">
      <w:pPr>
        <w:pStyle w:val="TRANSIN"/>
      </w:pPr>
    </w:p>
    <w:p w14:paraId="14321359" w14:textId="77777777" w:rsidR="00D53582" w:rsidRDefault="00D53582" w:rsidP="002B6EA1">
      <w:pPr>
        <w:pStyle w:val="TRANSIN"/>
      </w:pPr>
    </w:p>
    <w:p w14:paraId="536B6E8F" w14:textId="77777777" w:rsidR="00D53582" w:rsidRDefault="00D53582" w:rsidP="002B6EA1">
      <w:pPr>
        <w:pStyle w:val="TRANSIN"/>
      </w:pPr>
    </w:p>
    <w:p w14:paraId="6D878DC3" w14:textId="77777777" w:rsidR="00D53582" w:rsidRDefault="00D53582" w:rsidP="002B6EA1">
      <w:pPr>
        <w:pStyle w:val="TRANSIN"/>
      </w:pPr>
    </w:p>
    <w:p w14:paraId="7FCA0B20" w14:textId="77777777" w:rsidR="00D53582" w:rsidRDefault="00D53582" w:rsidP="002B6EA1">
      <w:pPr>
        <w:pStyle w:val="TRANSIN"/>
      </w:pPr>
    </w:p>
    <w:p w14:paraId="649387F5" w14:textId="4DB2CD48" w:rsidR="00310B13" w:rsidRDefault="00E40580" w:rsidP="002B6EA1">
      <w:pPr>
        <w:pStyle w:val="TRANSIN"/>
      </w:pPr>
      <w:r>
        <w:t>Major Char. List</w:t>
      </w:r>
    </w:p>
    <w:p w14:paraId="04820795" w14:textId="76F96405" w:rsidR="00E40580" w:rsidRDefault="00E40580" w:rsidP="00E40580">
      <w:pPr>
        <w:pStyle w:val="SCENEHEADING"/>
      </w:pPr>
      <w:r>
        <w:t xml:space="preserve">Main Char – Lia </w:t>
      </w:r>
    </w:p>
    <w:p w14:paraId="30109AC7" w14:textId="32CB97A2" w:rsidR="00E40580" w:rsidRDefault="00E40580" w:rsidP="00E40580">
      <w:pPr>
        <w:pStyle w:val="CHARACTER"/>
        <w:ind w:left="0"/>
      </w:pPr>
      <w:r>
        <w:t>Batin Reed</w:t>
      </w:r>
      <w:r>
        <w:t xml:space="preserve"> – Lia’s Grandpa</w:t>
      </w:r>
    </w:p>
    <w:p w14:paraId="4784E536" w14:textId="5F5555A6" w:rsidR="00E40580" w:rsidRDefault="00E40580" w:rsidP="00E40580">
      <w:r>
        <w:t>Lia’s Grandma</w:t>
      </w:r>
    </w:p>
    <w:p w14:paraId="234D7613" w14:textId="4C0D41D3" w:rsidR="00E40580" w:rsidRDefault="00E40580" w:rsidP="00E40580">
      <w:r>
        <w:t>Lia’s Mother – A ex witch</w:t>
      </w:r>
    </w:p>
    <w:p w14:paraId="67C3B956" w14:textId="463CBDE3" w:rsidR="00E40580" w:rsidRDefault="00E40580" w:rsidP="00E40580">
      <w:r>
        <w:t xml:space="preserve">Mysterious Knight – Lia’s Father </w:t>
      </w:r>
    </w:p>
    <w:p w14:paraId="606CBA87" w14:textId="77777777" w:rsidR="00E40580" w:rsidRPr="00E40580" w:rsidRDefault="00E40580" w:rsidP="00E40580"/>
    <w:p w14:paraId="587F148B" w14:textId="77777777" w:rsidR="00E40580" w:rsidRPr="00E40580" w:rsidRDefault="00E40580" w:rsidP="00E40580"/>
    <w:p w14:paraId="1736D70F" w14:textId="77777777" w:rsidR="00E40580" w:rsidRDefault="00310B13">
      <w:r>
        <w:t xml:space="preserve">Major Plot Points </w:t>
      </w:r>
    </w:p>
    <w:p w14:paraId="4ADD8608" w14:textId="77777777" w:rsidR="00E40580" w:rsidRDefault="00E40580"/>
    <w:p w14:paraId="2F6BC084" w14:textId="397EB49B" w:rsidR="00E40580" w:rsidRDefault="00E40580" w:rsidP="00E4058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idea of this game is that the </w:t>
      </w:r>
      <w:r>
        <w:rPr>
          <w:rFonts w:ascii="Calibri" w:eastAsia="Calibri" w:hAnsi="Calibri" w:cs="Calibri"/>
        </w:rPr>
        <w:t>Main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Character is</w:t>
      </w:r>
      <w:r>
        <w:rPr>
          <w:rFonts w:ascii="Calibri" w:eastAsia="Calibri" w:hAnsi="Calibri" w:cs="Calibri"/>
        </w:rPr>
        <w:t xml:space="preserve"> supposed to find </w:t>
      </w:r>
      <w:r>
        <w:rPr>
          <w:rFonts w:ascii="Calibri" w:eastAsia="Calibri" w:hAnsi="Calibri" w:cs="Calibri"/>
        </w:rPr>
        <w:t>herself through her journey of trying to understand what happen to her family</w:t>
      </w:r>
      <w:r>
        <w:rPr>
          <w:rFonts w:ascii="Calibri" w:eastAsia="Calibri" w:hAnsi="Calibri" w:cs="Calibri"/>
        </w:rPr>
        <w:t xml:space="preserve">, and come to conclusions that they are enough, regardless of their struggles, or their identities. </w:t>
      </w:r>
    </w:p>
    <w:p w14:paraId="4DD597DB" w14:textId="77777777" w:rsidR="00E40580" w:rsidRDefault="00E40580"/>
    <w:p w14:paraId="38270A05" w14:textId="08BAAACF" w:rsidR="00E40580" w:rsidRDefault="00E40580">
      <w:r>
        <w:t xml:space="preserve">Act 1: </w:t>
      </w:r>
    </w:p>
    <w:p w14:paraId="7C377ABF" w14:textId="17ECDFEF" w:rsidR="00E40580" w:rsidRDefault="00E40580">
      <w:r>
        <w:t xml:space="preserve">Lia discovers that her grand pa has been keeping a secret about her mom and finds a </w:t>
      </w:r>
      <w:r w:rsidR="00321BFC">
        <w:t xml:space="preserve">tarot card with a spell written on it and signed by her mother -- </w:t>
      </w:r>
      <w:r>
        <w:t xml:space="preserve">label THE </w:t>
      </w:r>
      <w:proofErr w:type="gramStart"/>
      <w:r>
        <w:t>Fool</w:t>
      </w:r>
      <w:proofErr w:type="gramEnd"/>
    </w:p>
    <w:p w14:paraId="02474D71" w14:textId="20FEB0DD" w:rsidR="00E40580" w:rsidRDefault="00E40580">
      <w:r>
        <w:t xml:space="preserve">Lia Discovers that her mom used to be apart of a group of vigilantes called the three witches and after meeting one of your mom’s ex </w:t>
      </w:r>
      <w:proofErr w:type="spellStart"/>
      <w:r>
        <w:t>co worker</w:t>
      </w:r>
      <w:proofErr w:type="spellEnd"/>
      <w:r>
        <w:t xml:space="preserve"> you receive – THE Magician spell Card.</w:t>
      </w:r>
    </w:p>
    <w:p w14:paraId="65D3E0DB" w14:textId="019BB108" w:rsidR="00E40580" w:rsidRDefault="00E40580">
      <w:r>
        <w:t>Lia finally discovers that her mother died protecting the people and</w:t>
      </w:r>
      <w:r w:rsidR="00E709DF">
        <w:t xml:space="preserve"> that all is not what it seems in her small town she </w:t>
      </w:r>
      <w:proofErr w:type="gramStart"/>
      <w:r w:rsidR="00E709DF">
        <w:t>discover</w:t>
      </w:r>
      <w:proofErr w:type="gramEnd"/>
      <w:r w:rsidR="00E709DF">
        <w:t xml:space="preserve"> that there is a large network of illegal activities that is going on in the town. </w:t>
      </w:r>
      <w:proofErr w:type="gramStart"/>
      <w:r w:rsidR="00E709DF">
        <w:t>However</w:t>
      </w:r>
      <w:proofErr w:type="gramEnd"/>
      <w:r w:rsidR="00E709DF">
        <w:t xml:space="preserve"> the main character learns that her mom will eventually leave the town. The character then decides to leave town – The Justice Card </w:t>
      </w:r>
    </w:p>
    <w:p w14:paraId="42C74E9B" w14:textId="77777777" w:rsidR="00E40580" w:rsidRDefault="00E40580"/>
    <w:p w14:paraId="3AFC24C5" w14:textId="25613E5D" w:rsidR="00E40580" w:rsidRDefault="00E40580">
      <w:r>
        <w:lastRenderedPageBreak/>
        <w:t xml:space="preserve">Side Plot: </w:t>
      </w:r>
    </w:p>
    <w:p w14:paraId="1EA24DE7" w14:textId="60A5E1BB" w:rsidR="00E40580" w:rsidRDefault="00E40580">
      <w:r>
        <w:t xml:space="preserve">Lia discovers that her </w:t>
      </w:r>
      <w:r w:rsidR="00C94EFC">
        <w:t>grandpa (</w:t>
      </w:r>
      <w:r w:rsidR="00E709DF">
        <w:t>The underground leader)</w:t>
      </w:r>
      <w:r>
        <w:t xml:space="preserve"> and the town runs </w:t>
      </w:r>
      <w:proofErr w:type="gramStart"/>
      <w:r>
        <w:t>a</w:t>
      </w:r>
      <w:proofErr w:type="gramEnd"/>
      <w:r>
        <w:t xml:space="preserve"> illegal animal trade</w:t>
      </w:r>
      <w:r w:rsidR="00E709DF">
        <w:t>/magic</w:t>
      </w:r>
      <w:r>
        <w:t xml:space="preserve">. </w:t>
      </w:r>
      <w:r w:rsidR="00E709DF">
        <w:t xml:space="preserve">You learn that your mom left the town because she found out about her father </w:t>
      </w:r>
      <w:proofErr w:type="gramStart"/>
      <w:r w:rsidR="00E709DF">
        <w:t>true identity</w:t>
      </w:r>
      <w:proofErr w:type="gramEnd"/>
      <w:r w:rsidR="00E709DF">
        <w:t xml:space="preserve">. You must decide what to be done with your grandfather. </w:t>
      </w:r>
      <w:r w:rsidR="009C3DBD">
        <w:tab/>
      </w:r>
      <w:r w:rsidR="00E709DF">
        <w:t xml:space="preserve"> now you leave the town. – The High Priestess Card </w:t>
      </w:r>
    </w:p>
    <w:p w14:paraId="77B76978" w14:textId="162F85A7" w:rsidR="00310B13" w:rsidRDefault="00310B13">
      <w:pPr>
        <w:rPr>
          <w:caps/>
        </w:rPr>
      </w:pPr>
      <w:r>
        <w:br w:type="page"/>
      </w:r>
    </w:p>
    <w:p w14:paraId="3E1B3F6A" w14:textId="0AD3BAF1" w:rsidR="007362C4" w:rsidRDefault="007362C4" w:rsidP="002B6EA1">
      <w:pPr>
        <w:pStyle w:val="TRANSIN"/>
      </w:pPr>
      <w:r>
        <w:lastRenderedPageBreak/>
        <w:t>Character Stats</w:t>
      </w:r>
    </w:p>
    <w:p w14:paraId="770FD0A8" w14:textId="5AC4C42A" w:rsidR="007362C4" w:rsidRDefault="007362C4" w:rsidP="007362C4">
      <w:pPr>
        <w:pStyle w:val="SCENEHEADING"/>
      </w:pPr>
      <w:r>
        <w:t>LIA REed: Anxiety PlayThrough</w:t>
      </w:r>
    </w:p>
    <w:p w14:paraId="6E50D12B" w14:textId="0030014D" w:rsidR="007362C4" w:rsidRDefault="007362C4" w:rsidP="007362C4">
      <w:r>
        <w:t xml:space="preserve">Base Stats: </w:t>
      </w:r>
    </w:p>
    <w:p w14:paraId="4CAEA563" w14:textId="69FB5EE6" w:rsidR="00B84C5B" w:rsidRDefault="00B84C5B" w:rsidP="007362C4">
      <w:r>
        <w:tab/>
        <w:t>Energy/Emotional State</w:t>
      </w:r>
    </w:p>
    <w:p w14:paraId="79ADD1E4" w14:textId="1677D350" w:rsidR="007362C4" w:rsidRDefault="007362C4" w:rsidP="007362C4">
      <w:r>
        <w:t xml:space="preserve">Energy: 100 </w:t>
      </w:r>
      <w:r>
        <w:sym w:font="Wingdings" w:char="F0E0"/>
      </w:r>
      <w:r>
        <w:t xml:space="preserve"> As the player finished certain task this number decreases. If the energy goes below zero it turns into fatigue. The higher your fatigue the </w:t>
      </w:r>
      <w:r w:rsidR="004A2207">
        <w:t>harder it is to restore</w:t>
      </w:r>
      <w:r w:rsidR="00535685">
        <w:t xml:space="preserve"> </w:t>
      </w:r>
      <w:proofErr w:type="gramStart"/>
      <w:r w:rsidR="00535685">
        <w:t>energy</w:t>
      </w:r>
      <w:proofErr w:type="gramEnd"/>
    </w:p>
    <w:p w14:paraId="12D1F0C9" w14:textId="392B83F5" w:rsidR="004A2207" w:rsidRDefault="004A2207" w:rsidP="007362C4">
      <w:r>
        <w:tab/>
        <w:t>Anxiety: Loses double the energy when completing tasks</w:t>
      </w:r>
      <w:r w:rsidR="00321BFC">
        <w:t xml:space="preserve"> interacting with </w:t>
      </w:r>
      <w:proofErr w:type="spellStart"/>
      <w:r w:rsidR="00321BFC">
        <w:t>npc</w:t>
      </w:r>
      <w:proofErr w:type="spellEnd"/>
      <w:r w:rsidR="00321BFC">
        <w:t xml:space="preserve"> </w:t>
      </w:r>
    </w:p>
    <w:p w14:paraId="0B2CB8EC" w14:textId="37B4E11C" w:rsidR="004A2207" w:rsidRDefault="004A2207" w:rsidP="007362C4">
      <w:r>
        <w:tab/>
        <w:t xml:space="preserve">Depression: Start with only 75 energy </w:t>
      </w:r>
    </w:p>
    <w:p w14:paraId="52B6A305" w14:textId="12FCF3C7" w:rsidR="004A2207" w:rsidRDefault="004A2207" w:rsidP="004A2207">
      <w:pPr>
        <w:ind w:left="720"/>
      </w:pPr>
      <w:r>
        <w:t>Bipolar: Bar will</w:t>
      </w:r>
      <w:r w:rsidR="0085237D">
        <w:t xml:space="preserve"> </w:t>
      </w:r>
      <w:r>
        <w:t xml:space="preserve">the stats </w:t>
      </w:r>
      <w:r w:rsidR="0085237D">
        <w:t xml:space="preserve">starts </w:t>
      </w:r>
      <w:r>
        <w:t xml:space="preserve">from </w:t>
      </w:r>
      <w:r w:rsidR="0085237D">
        <w:t xml:space="preserve">for three day </w:t>
      </w:r>
      <w:r>
        <w:t>1</w:t>
      </w:r>
      <w:r w:rsidR="0085237D">
        <w:t>50</w:t>
      </w:r>
      <w:r>
        <w:t xml:space="preserve"> to 50</w:t>
      </w:r>
      <w:r w:rsidR="0085237D">
        <w:t xml:space="preserve"> for three days</w:t>
      </w:r>
      <w:r>
        <w:t>.</w:t>
      </w:r>
      <w:r w:rsidR="0085237D">
        <w:t xml:space="preserve"> </w:t>
      </w:r>
    </w:p>
    <w:p w14:paraId="22A23113" w14:textId="78404829" w:rsidR="00D54F52" w:rsidRDefault="004A2207" w:rsidP="004A2207">
      <w:pPr>
        <w:ind w:left="720"/>
      </w:pPr>
      <w:r>
        <w:t xml:space="preserve">PTSD: Start with 100. Loses Normal amount </w:t>
      </w:r>
      <w:r w:rsidR="00D54F52">
        <w:t xml:space="preserve">from tasks. However, sleeping due to nightmares causes </w:t>
      </w:r>
      <w:r w:rsidR="00310B13">
        <w:t>PTSD</w:t>
      </w:r>
      <w:r w:rsidR="00D54F52">
        <w:t xml:space="preserve"> </w:t>
      </w:r>
      <w:proofErr w:type="gramStart"/>
      <w:r w:rsidR="00D54F52">
        <w:t>lose</w:t>
      </w:r>
      <w:proofErr w:type="gramEnd"/>
      <w:r w:rsidR="00D54F52">
        <w:t xml:space="preserve"> total energy.</w:t>
      </w:r>
      <w:r w:rsidR="00B84C5B">
        <w:t xml:space="preserve"> </w:t>
      </w:r>
      <w:r w:rsidR="00310B13">
        <w:t>Every time</w:t>
      </w:r>
      <w:r w:rsidR="00B84C5B">
        <w:t xml:space="preserve"> she has a nightmare. Once in the fatigue state the more nightmares she has. </w:t>
      </w:r>
    </w:p>
    <w:p w14:paraId="23F7BD99" w14:textId="15A134AD" w:rsidR="004A2207" w:rsidRDefault="00D54F52" w:rsidP="004A2207">
      <w:pPr>
        <w:ind w:left="720"/>
      </w:pPr>
      <w:r>
        <w:tab/>
        <w:t xml:space="preserve">Example: PTSD loses energy from completing task her energy level is at 95. She sleeps to replenish but her total </w:t>
      </w:r>
      <w:r w:rsidR="00B84C5B">
        <w:t>energy is</w:t>
      </w:r>
      <w:r>
        <w:t xml:space="preserve"> at 99. She lost a point from her total </w:t>
      </w:r>
      <w:r w:rsidR="00B84C5B">
        <w:t>energy.</w:t>
      </w:r>
      <w:r w:rsidR="004A2207">
        <w:t xml:space="preserve"> </w:t>
      </w:r>
    </w:p>
    <w:p w14:paraId="68644AFA" w14:textId="4556C2A8" w:rsidR="007362C4" w:rsidRDefault="007362C4" w:rsidP="004A2207">
      <w:r>
        <w:t xml:space="preserve">Insomniac: -100 </w:t>
      </w:r>
      <w:r>
        <w:sym w:font="Wingdings" w:char="F0E0"/>
      </w:r>
      <w:r>
        <w:t xml:space="preserve"> If you player hits negative hundre</w:t>
      </w:r>
      <w:r w:rsidR="004A2207">
        <w:t>d</w:t>
      </w:r>
      <w:r>
        <w:t xml:space="preserve"> they will gain the status Insomniac. </w:t>
      </w:r>
      <w:r w:rsidR="004A2207">
        <w:t>Once this status is gained the player. (Depression, Anxiety, Bipolar Disorder negative stats increases)</w:t>
      </w:r>
    </w:p>
    <w:p w14:paraId="2C768F2F" w14:textId="26BB225A" w:rsidR="00D54F52" w:rsidRDefault="00D54F52" w:rsidP="004A2207">
      <w:r>
        <w:tab/>
        <w:t>PTSD</w:t>
      </w:r>
      <w:r w:rsidR="00B84C5B">
        <w:t>:</w:t>
      </w:r>
      <w:r>
        <w:t xml:space="preserve"> Gains energy back when in this state.</w:t>
      </w:r>
      <w:r w:rsidR="00B84C5B">
        <w:t xml:space="preserve"> As nightmares are not apparent, but a very small amount.</w:t>
      </w:r>
    </w:p>
    <w:p w14:paraId="74219D0D" w14:textId="4892EB11" w:rsidR="00B84C5B" w:rsidRDefault="00B84C5B" w:rsidP="004A2207"/>
    <w:p w14:paraId="00C32B09" w14:textId="77777777" w:rsidR="00B84C5B" w:rsidRDefault="00B84C5B" w:rsidP="00B84C5B">
      <w:pPr>
        <w:ind w:firstLine="720"/>
      </w:pPr>
      <w:r>
        <w:t>Health</w:t>
      </w:r>
    </w:p>
    <w:p w14:paraId="307A57AE" w14:textId="220E7CCF" w:rsidR="00B84C5B" w:rsidRDefault="00B84C5B" w:rsidP="00B84C5B">
      <w:r>
        <w:t xml:space="preserve">Health: Player loses health when attacked </w:t>
      </w:r>
    </w:p>
    <w:p w14:paraId="34A36D31" w14:textId="7CA0B56F" w:rsidR="00B84C5B" w:rsidRDefault="00B84C5B" w:rsidP="00B84C5B"/>
    <w:p w14:paraId="3C5D4BDA" w14:textId="5E09305F" w:rsidR="00B84C5B" w:rsidRDefault="00B84C5B" w:rsidP="00B84C5B">
      <w:r>
        <w:tab/>
        <w:t>Relationship</w:t>
      </w:r>
    </w:p>
    <w:p w14:paraId="39C57C66" w14:textId="47BE1E17" w:rsidR="00A33FC2" w:rsidRDefault="00B84C5B" w:rsidP="00B84C5B">
      <w:r>
        <w:t>Relationship:</w:t>
      </w:r>
      <w:r w:rsidR="00A33FC2">
        <w:t xml:space="preserve"> Is a numerical value that is assigned to an interactable/NPC character. </w:t>
      </w:r>
    </w:p>
    <w:p w14:paraId="247AC593" w14:textId="77777777" w:rsidR="00D53582" w:rsidRDefault="00D53582" w:rsidP="00B84C5B"/>
    <w:p w14:paraId="66C408C8" w14:textId="77777777" w:rsidR="00D53582" w:rsidRDefault="00D53582" w:rsidP="00B84C5B"/>
    <w:p w14:paraId="3775A2C2" w14:textId="77777777" w:rsidR="00D53582" w:rsidRDefault="00D53582" w:rsidP="00B84C5B"/>
    <w:p w14:paraId="71440646" w14:textId="77777777" w:rsidR="00D53582" w:rsidRDefault="00D53582" w:rsidP="00B84C5B"/>
    <w:p w14:paraId="0B832C1C" w14:textId="77777777" w:rsidR="00D53582" w:rsidRDefault="00D53582" w:rsidP="00B84C5B"/>
    <w:p w14:paraId="26815D55" w14:textId="77777777" w:rsidR="00D53582" w:rsidRDefault="00D53582" w:rsidP="00B84C5B"/>
    <w:p w14:paraId="5F718D55" w14:textId="77777777" w:rsidR="00D53582" w:rsidRDefault="00D53582" w:rsidP="00B84C5B"/>
    <w:p w14:paraId="3CB2C112" w14:textId="77777777" w:rsidR="00D53582" w:rsidRDefault="00D53582" w:rsidP="00B84C5B"/>
    <w:p w14:paraId="5D03EF8F" w14:textId="77777777" w:rsidR="00D53582" w:rsidRDefault="00D53582" w:rsidP="00B84C5B"/>
    <w:p w14:paraId="4D9E69F6" w14:textId="77777777" w:rsidR="00D53582" w:rsidRDefault="00D53582" w:rsidP="00B84C5B"/>
    <w:p w14:paraId="17B84000" w14:textId="77777777" w:rsidR="00D53582" w:rsidRDefault="00D53582" w:rsidP="00B84C5B"/>
    <w:p w14:paraId="392F95DF" w14:textId="77777777" w:rsidR="00D53582" w:rsidRDefault="00D53582" w:rsidP="00B84C5B"/>
    <w:p w14:paraId="0A013E6D" w14:textId="77777777" w:rsidR="00D53582" w:rsidRDefault="00D53582" w:rsidP="00B84C5B"/>
    <w:p w14:paraId="4A362EA5" w14:textId="77777777" w:rsidR="00D53582" w:rsidRDefault="00D53582" w:rsidP="00B84C5B"/>
    <w:p w14:paraId="232043F3" w14:textId="77777777" w:rsidR="00D53582" w:rsidRDefault="00D53582" w:rsidP="00B84C5B"/>
    <w:p w14:paraId="2C2E7E5A" w14:textId="77777777" w:rsidR="00D53582" w:rsidRDefault="00D53582" w:rsidP="00B84C5B"/>
    <w:p w14:paraId="5F6E22ED" w14:textId="77777777" w:rsidR="00D53582" w:rsidRDefault="00D53582" w:rsidP="00B84C5B"/>
    <w:p w14:paraId="46E6640C" w14:textId="77777777" w:rsidR="00D53582" w:rsidRDefault="00D53582" w:rsidP="00B84C5B"/>
    <w:p w14:paraId="783F652A" w14:textId="77777777" w:rsidR="00D53582" w:rsidRDefault="00D53582" w:rsidP="00B84C5B"/>
    <w:p w14:paraId="60E4C940" w14:textId="77777777" w:rsidR="00D53582" w:rsidRDefault="00D53582" w:rsidP="00B84C5B"/>
    <w:p w14:paraId="3C2EE911" w14:textId="77777777" w:rsidR="00D53582" w:rsidRDefault="00D53582" w:rsidP="00B84C5B"/>
    <w:p w14:paraId="741BF92E" w14:textId="77777777" w:rsidR="00D53582" w:rsidRDefault="00D53582" w:rsidP="00B84C5B"/>
    <w:p w14:paraId="7C947D2F" w14:textId="77777777" w:rsidR="00D53582" w:rsidRDefault="00D53582" w:rsidP="00B84C5B"/>
    <w:p w14:paraId="1D0EEE7E" w14:textId="77777777" w:rsidR="00D53582" w:rsidRDefault="00D53582" w:rsidP="00B84C5B"/>
    <w:p w14:paraId="1166A208" w14:textId="77777777" w:rsidR="00D53582" w:rsidRDefault="00D53582" w:rsidP="00B84C5B"/>
    <w:p w14:paraId="4F6F3F43" w14:textId="77777777" w:rsidR="00D53582" w:rsidRDefault="00D53582" w:rsidP="00B84C5B"/>
    <w:p w14:paraId="5793F2D7" w14:textId="77777777" w:rsidR="00D53582" w:rsidRDefault="00D53582" w:rsidP="00B84C5B"/>
    <w:p w14:paraId="38BDA3FF" w14:textId="77777777" w:rsidR="00D53582" w:rsidRDefault="00D53582" w:rsidP="00B84C5B"/>
    <w:p w14:paraId="2191A1A0" w14:textId="61D80ED3" w:rsidR="00B84C5B" w:rsidRDefault="00A33FC2" w:rsidP="00B84C5B">
      <w:r>
        <w:t xml:space="preserve">NPC are more willing to give you information, the points can also play </w:t>
      </w:r>
      <w:r w:rsidR="00310B13">
        <w:t>a part</w:t>
      </w:r>
      <w:r>
        <w:t xml:space="preserve"> in the success of the quest. </w:t>
      </w:r>
    </w:p>
    <w:p w14:paraId="5F549324" w14:textId="40B25A73" w:rsidR="00310B13" w:rsidRDefault="00310B13" w:rsidP="00B84C5B">
      <w:r>
        <w:t xml:space="preserve">Anxiety: Loses double energy when speaking to NPC </w:t>
      </w:r>
    </w:p>
    <w:p w14:paraId="221F374B" w14:textId="0E4D40ED" w:rsidR="00310B13" w:rsidRDefault="00310B13" w:rsidP="00B84C5B">
      <w:r>
        <w:t>Depression: If fatigue loses double energy.</w:t>
      </w:r>
    </w:p>
    <w:p w14:paraId="375DC94E" w14:textId="6C8D4403" w:rsidR="00310B13" w:rsidRDefault="00310B13" w:rsidP="00B84C5B">
      <w:r>
        <w:t xml:space="preserve">Bipolar: If in a Happy state gain energy, </w:t>
      </w:r>
      <w:proofErr w:type="gramStart"/>
      <w:r>
        <w:t>If</w:t>
      </w:r>
      <w:proofErr w:type="gramEnd"/>
      <w:r>
        <w:t xml:space="preserve"> in a sad state loses energy  </w:t>
      </w:r>
    </w:p>
    <w:p w14:paraId="66690E95" w14:textId="7B4CD8CC" w:rsidR="00310B13" w:rsidRDefault="00310B13" w:rsidP="00B84C5B">
      <w:r>
        <w:t xml:space="preserve">PTSD: If </w:t>
      </w:r>
      <w:proofErr w:type="gramStart"/>
      <w:r>
        <w:t>a</w:t>
      </w:r>
      <w:proofErr w:type="gramEnd"/>
      <w:r>
        <w:t xml:space="preserve"> NPC says something to trigger the loses energy, other than that no energy is lost. </w:t>
      </w:r>
    </w:p>
    <w:p w14:paraId="0F4A2D60" w14:textId="2BBB7D10" w:rsidR="00A33FC2" w:rsidRDefault="00A33FC2" w:rsidP="00B84C5B"/>
    <w:p w14:paraId="52B9A9B3" w14:textId="716976AE" w:rsidR="00A33FC2" w:rsidRDefault="002054C6" w:rsidP="00B84C5B">
      <w:r>
        <w:t xml:space="preserve">     </w:t>
      </w:r>
    </w:p>
    <w:p w14:paraId="6A804FCD" w14:textId="7F339ACE" w:rsidR="00B84C5B" w:rsidRDefault="00A33FC2" w:rsidP="00B84C5B">
      <w:r>
        <w:t xml:space="preserve"> </w:t>
      </w:r>
    </w:p>
    <w:p w14:paraId="481CBBF3" w14:textId="77777777" w:rsidR="00310B13" w:rsidRDefault="00B84C5B" w:rsidP="00B84C5B">
      <w:r>
        <w:t>Magic/Mana</w:t>
      </w:r>
      <w:r w:rsidR="00A33FC2">
        <w:t>:</w:t>
      </w:r>
      <w:r w:rsidR="00310B13">
        <w:t xml:space="preserve"> Throughout the game the player can gain more knowledge of the magical arts to unlock portion of the story. </w:t>
      </w:r>
    </w:p>
    <w:p w14:paraId="3F7B402C" w14:textId="77777777" w:rsidR="00E709DF" w:rsidRDefault="00E709DF" w:rsidP="00E709DF">
      <w:pPr>
        <w:ind w:firstLine="720"/>
      </w:pPr>
      <w:r>
        <w:t>Animal Divinity</w:t>
      </w:r>
    </w:p>
    <w:p w14:paraId="7659A130" w14:textId="77777777" w:rsidR="00E709DF" w:rsidRDefault="00E709DF" w:rsidP="00E709DF">
      <w:pPr>
        <w:ind w:firstLine="720"/>
      </w:pPr>
      <w:r>
        <w:t>Elemental Divinity</w:t>
      </w:r>
    </w:p>
    <w:p w14:paraId="67899A08" w14:textId="77777777" w:rsidR="00E709DF" w:rsidRDefault="00E709DF" w:rsidP="00E709DF">
      <w:pPr>
        <w:ind w:firstLine="720"/>
      </w:pPr>
      <w:r>
        <w:t xml:space="preserve">Fire Divinity </w:t>
      </w:r>
    </w:p>
    <w:p w14:paraId="24E71ED1" w14:textId="77777777" w:rsidR="00E709DF" w:rsidRDefault="00E709DF" w:rsidP="00E709DF">
      <w:pPr>
        <w:ind w:firstLine="720"/>
      </w:pPr>
      <w:r>
        <w:t xml:space="preserve">Water Divinity </w:t>
      </w:r>
    </w:p>
    <w:p w14:paraId="28870230" w14:textId="5195FFB5" w:rsidR="00310B13" w:rsidRDefault="00E709DF" w:rsidP="00B84C5B">
      <w:r>
        <w:tab/>
      </w:r>
    </w:p>
    <w:p w14:paraId="682B0487" w14:textId="11634627" w:rsidR="00782B11" w:rsidRDefault="00310B13" w:rsidP="00B84C5B">
      <w:r>
        <w:t xml:space="preserve"> </w:t>
      </w:r>
    </w:p>
    <w:p w14:paraId="77BB9013" w14:textId="16E7A786" w:rsidR="00E709DF" w:rsidRDefault="00E709DF" w:rsidP="00B84C5B">
      <w:r>
        <w:t>Other Stats</w:t>
      </w:r>
    </w:p>
    <w:p w14:paraId="161B789E" w14:textId="77777777" w:rsidR="00E709DF" w:rsidRDefault="00E709DF" w:rsidP="00B84C5B"/>
    <w:p w14:paraId="550CBF4B" w14:textId="77777777" w:rsidR="00E709DF" w:rsidRDefault="00E709DF" w:rsidP="00B84C5B"/>
    <w:p w14:paraId="32D9A25F" w14:textId="3E092994" w:rsidR="00E709DF" w:rsidRDefault="00E709DF" w:rsidP="00B84C5B">
      <w:r>
        <w:t>Passive Stats</w:t>
      </w:r>
    </w:p>
    <w:p w14:paraId="008CF407" w14:textId="77777777" w:rsidR="00E709DF" w:rsidRDefault="00E709DF" w:rsidP="00B84C5B"/>
    <w:p w14:paraId="5F4C84E0" w14:textId="77777777" w:rsidR="00B84C5B" w:rsidRPr="007362C4" w:rsidRDefault="00B84C5B" w:rsidP="00B84C5B"/>
    <w:p w14:paraId="19B8F240" w14:textId="77777777" w:rsidR="007362C4" w:rsidRDefault="007362C4">
      <w:pPr>
        <w:rPr>
          <w:caps/>
        </w:rPr>
      </w:pPr>
      <w:r>
        <w:br w:type="page"/>
      </w:r>
    </w:p>
    <w:p w14:paraId="0588B852" w14:textId="365C9B27" w:rsidR="005408F6" w:rsidRPr="002B6EA1" w:rsidRDefault="002B6EA1" w:rsidP="002B6EA1">
      <w:pPr>
        <w:pStyle w:val="TRANSIN"/>
      </w:pPr>
      <w:r>
        <w:lastRenderedPageBreak/>
        <w:br w:type="page"/>
      </w:r>
      <w:sdt>
        <w:sdtPr>
          <w:alias w:val="Fade in:"/>
          <w:tag w:val="Fade in:"/>
          <w:id w:val="-554011012"/>
          <w:placeholder>
            <w:docPart w:val="7DA26A07B12342D7BA8B561BF4C31E7D"/>
          </w:placeholder>
          <w:temporary/>
          <w:showingPlcHdr/>
          <w15:appearance w15:val="hidden"/>
        </w:sdtPr>
        <w:sdtEndPr/>
        <w:sdtContent>
          <w:r w:rsidR="00F8523F">
            <w:t>FAde In:</w:t>
          </w:r>
        </w:sdtContent>
      </w:sdt>
    </w:p>
    <w:p w14:paraId="6913DBA2" w14:textId="5A1C6264" w:rsidR="005408F6" w:rsidRDefault="00847F5A" w:rsidP="00E57E78">
      <w:pPr>
        <w:pStyle w:val="SCENEHEADING"/>
      </w:pPr>
      <w:r>
        <w:t>Chapter 0: the Fool</w:t>
      </w:r>
      <w:r w:rsidR="00E66910">
        <w:t xml:space="preserve"> – Anxiety Playthrough</w:t>
      </w:r>
    </w:p>
    <w:p w14:paraId="0DF78B38" w14:textId="4EEF9BCB" w:rsidR="00DA0CAC" w:rsidRPr="00DA0CAC" w:rsidRDefault="00DA0CAC" w:rsidP="00DA0CAC">
      <w:r>
        <w:tab/>
        <w:t>INTRO</w:t>
      </w:r>
    </w:p>
    <w:p w14:paraId="39DDB862" w14:textId="5999C62B" w:rsidR="005408F6" w:rsidRPr="005408F6" w:rsidRDefault="00847F5A" w:rsidP="00B946F2">
      <w:r>
        <w:t xml:space="preserve">Lia wakes up under a tree to the sound of the farm animals. The day halfway finished, and her chores not even started. She gets up quickly. </w:t>
      </w:r>
    </w:p>
    <w:p w14:paraId="09F75BF9" w14:textId="7DFFAC14" w:rsidR="00A04E10" w:rsidRPr="00A04E10" w:rsidRDefault="00847F5A" w:rsidP="00E57E78">
      <w:pPr>
        <w:pStyle w:val="CHARACTER"/>
      </w:pPr>
      <w:r>
        <w:t>Lia Reed</w:t>
      </w:r>
    </w:p>
    <w:p w14:paraId="71902729" w14:textId="7362159B" w:rsidR="000A5FE1" w:rsidRDefault="00847F5A" w:rsidP="000A5FE1">
      <w:pPr>
        <w:pStyle w:val="Dialogue"/>
      </w:pPr>
      <w:proofErr w:type="spellStart"/>
      <w:r>
        <w:t>Ehhh</w:t>
      </w:r>
      <w:proofErr w:type="spellEnd"/>
      <w:r>
        <w:t>… Holy pig truffles!!</w:t>
      </w:r>
    </w:p>
    <w:p w14:paraId="423B4994" w14:textId="64FD5E8D" w:rsidR="00B72103" w:rsidRPr="00A04E10" w:rsidRDefault="00847F5A" w:rsidP="00B72103">
      <w:pPr>
        <w:pStyle w:val="CHARACTER"/>
      </w:pPr>
      <w:r w:rsidRPr="00847F5A">
        <w:t>Batin Reed</w:t>
      </w:r>
    </w:p>
    <w:p w14:paraId="77828C01" w14:textId="3EE3340E" w:rsidR="00B72103" w:rsidRDefault="00847F5A" w:rsidP="00B72103">
      <w:pPr>
        <w:pStyle w:val="Dialogue"/>
      </w:pPr>
      <w:r>
        <w:t>Lia! Lia! The animals are going crazy. Have you not fed them yet?</w:t>
      </w:r>
    </w:p>
    <w:p w14:paraId="6641E903" w14:textId="76A2938F" w:rsidR="00B72103" w:rsidRPr="00A04E10" w:rsidRDefault="00847F5A" w:rsidP="00B72103">
      <w:pPr>
        <w:pStyle w:val="CHARACTER"/>
      </w:pPr>
      <w:r>
        <w:t>Lia Reed</w:t>
      </w:r>
    </w:p>
    <w:p w14:paraId="0995129A" w14:textId="2BC45B54" w:rsidR="00B72103" w:rsidRDefault="00847F5A" w:rsidP="00B72103">
      <w:pPr>
        <w:pStyle w:val="Dialogue"/>
      </w:pPr>
      <w:r>
        <w:t>Sorry gran</w:t>
      </w:r>
      <w:r w:rsidR="00E66910">
        <w:t xml:space="preserve"> </w:t>
      </w:r>
      <w:proofErr w:type="spellStart"/>
      <w:r w:rsidR="00E66910">
        <w:t>gran</w:t>
      </w:r>
      <w:proofErr w:type="spellEnd"/>
      <w:r w:rsidR="00E66910">
        <w:t xml:space="preserve">, I just set down for a </w:t>
      </w:r>
      <w:proofErr w:type="gramStart"/>
      <w:r w:rsidR="00E66910">
        <w:t>minute..</w:t>
      </w:r>
      <w:proofErr w:type="gramEnd"/>
    </w:p>
    <w:p w14:paraId="36F750BF" w14:textId="0FA0689F" w:rsidR="00B72103" w:rsidRPr="00A04E10" w:rsidRDefault="00E66910" w:rsidP="00B72103">
      <w:pPr>
        <w:pStyle w:val="CHARACTER"/>
      </w:pPr>
      <w:r>
        <w:t xml:space="preserve">Batin Reed </w:t>
      </w:r>
    </w:p>
    <w:p w14:paraId="48E18F12" w14:textId="3B53E3F1" w:rsidR="00B72103" w:rsidRDefault="00E66910" w:rsidP="00B72103">
      <w:pPr>
        <w:pStyle w:val="Dialogue"/>
      </w:pPr>
      <w:r>
        <w:t xml:space="preserve">If you </w:t>
      </w:r>
      <w:proofErr w:type="gramStart"/>
      <w:r>
        <w:t>didn’t</w:t>
      </w:r>
      <w:proofErr w:type="gramEnd"/>
      <w:r>
        <w:t xml:space="preserve"> stay at that dam bookstore all night, you might have some energy to keep this farm running. I </w:t>
      </w:r>
      <w:proofErr w:type="spellStart"/>
      <w:proofErr w:type="gramStart"/>
      <w:r>
        <w:t>wont</w:t>
      </w:r>
      <w:proofErr w:type="spellEnd"/>
      <w:proofErr w:type="gramEnd"/>
      <w:r>
        <w:t xml:space="preserve"> be her….</w:t>
      </w:r>
    </w:p>
    <w:p w14:paraId="1C5C712A" w14:textId="2B2CAF65" w:rsidR="00E66910" w:rsidRPr="00E66910" w:rsidRDefault="00E66910" w:rsidP="00E66910">
      <w:r>
        <w:t>Lia cuts of her grandpa</w:t>
      </w:r>
    </w:p>
    <w:p w14:paraId="103A7DA8" w14:textId="55A154DA" w:rsidR="00B72103" w:rsidRPr="00A04E10" w:rsidRDefault="00E66910" w:rsidP="00B72103">
      <w:pPr>
        <w:pStyle w:val="CHARACTER"/>
      </w:pPr>
      <w:r>
        <w:t>Lia Reed</w:t>
      </w:r>
    </w:p>
    <w:p w14:paraId="2EF360E3" w14:textId="6C35BE51" w:rsidR="00B72103" w:rsidRDefault="00E66910" w:rsidP="00B72103">
      <w:pPr>
        <w:pStyle w:val="Dialogue"/>
      </w:pPr>
      <w:proofErr w:type="gramStart"/>
      <w:r>
        <w:t>Yes</w:t>
      </w:r>
      <w:proofErr w:type="gramEnd"/>
      <w:r>
        <w:t xml:space="preserve"> I know, You won’t be her</w:t>
      </w:r>
      <w:r w:rsidR="00DA0CAC">
        <w:t>e</w:t>
      </w:r>
      <w:r>
        <w:t xml:space="preserve"> forever. *signs*</w:t>
      </w:r>
    </w:p>
    <w:p w14:paraId="49D8A98C" w14:textId="0F228E97" w:rsidR="00A04E10" w:rsidRDefault="00E66910" w:rsidP="00B72103">
      <w:r>
        <w:t xml:space="preserve">Batin Reed Lia’s grandpa walks out and now </w:t>
      </w:r>
      <w:r w:rsidR="00DA0CAC">
        <w:t>Lia</w:t>
      </w:r>
      <w:r>
        <w:t xml:space="preserve"> can choose where to go first. She can go to town first and pick up some more mulch or Feed the </w:t>
      </w:r>
      <w:proofErr w:type="gramStart"/>
      <w:r>
        <w:t>anima</w:t>
      </w:r>
      <w:r w:rsidR="00535685">
        <w:t>ls</w:t>
      </w:r>
      <w:proofErr w:type="gramEnd"/>
      <w:r>
        <w:t xml:space="preserve">  </w:t>
      </w:r>
    </w:p>
    <w:p w14:paraId="17ED4BD5" w14:textId="4E817F11" w:rsidR="00B72103" w:rsidRPr="00A04E10" w:rsidRDefault="00E66910" w:rsidP="00B72103">
      <w:pPr>
        <w:pStyle w:val="CHARACTER"/>
      </w:pPr>
      <w:r>
        <w:t>Batin Reed</w:t>
      </w:r>
    </w:p>
    <w:p w14:paraId="0582FA68" w14:textId="43C11834" w:rsidR="00C6648D" w:rsidRDefault="00E66910" w:rsidP="00C6648D">
      <w:pPr>
        <w:pStyle w:val="Dialogue"/>
      </w:pPr>
      <w:proofErr w:type="gramStart"/>
      <w:r>
        <w:t>Don’t</w:t>
      </w:r>
      <w:proofErr w:type="gramEnd"/>
      <w:r>
        <w:t xml:space="preserve"> forget to head to town today…</w:t>
      </w:r>
    </w:p>
    <w:p w14:paraId="0CCD1AF6" w14:textId="134DCD4C" w:rsidR="00B72103" w:rsidRPr="00A04E10" w:rsidRDefault="00E66910" w:rsidP="00B72103">
      <w:pPr>
        <w:pStyle w:val="CHARACTER"/>
      </w:pPr>
      <w:r>
        <w:t xml:space="preserve">Lia Reed </w:t>
      </w:r>
    </w:p>
    <w:p w14:paraId="3390052B" w14:textId="7B1C4EA0" w:rsidR="00B72103" w:rsidRDefault="00E66910" w:rsidP="00C6648D">
      <w:pPr>
        <w:pStyle w:val="Dialogue"/>
      </w:pPr>
      <w:r>
        <w:t xml:space="preserve">Ah Okay where should I head </w:t>
      </w:r>
      <w:proofErr w:type="gramStart"/>
      <w:r>
        <w:t>too..</w:t>
      </w:r>
      <w:proofErr w:type="gramEnd"/>
      <w:r>
        <w:t xml:space="preserve"> The animals are starving, but it already a couple of hours past noon. I might not be able to make the stores if I feed the </w:t>
      </w:r>
      <w:r>
        <w:lastRenderedPageBreak/>
        <w:t xml:space="preserve">animal first. I </w:t>
      </w:r>
      <w:proofErr w:type="gramStart"/>
      <w:r>
        <w:t>don’t</w:t>
      </w:r>
      <w:proofErr w:type="gramEnd"/>
      <w:r>
        <w:t xml:space="preserve"> want the animals to hate me…</w:t>
      </w:r>
    </w:p>
    <w:p w14:paraId="08014D42" w14:textId="4AABC971" w:rsidR="00E66910" w:rsidRDefault="00E66910" w:rsidP="00E66910">
      <w:r>
        <w:t>FADE OUT:</w:t>
      </w:r>
    </w:p>
    <w:p w14:paraId="3B5BDDA0" w14:textId="31A1D2E9" w:rsidR="00E66910" w:rsidRDefault="00E66910" w:rsidP="00E66910">
      <w:r>
        <w:t xml:space="preserve">FADE IN: </w:t>
      </w:r>
    </w:p>
    <w:p w14:paraId="2CF4E766" w14:textId="2A0C707B" w:rsidR="00E66910" w:rsidRPr="005408F6" w:rsidRDefault="00E66910" w:rsidP="00E66910">
      <w:pPr>
        <w:pStyle w:val="SCENEHEADING"/>
      </w:pPr>
      <w:r>
        <w:t>Chapter 0: the Fool – Anxiety Playthrough</w:t>
      </w:r>
      <w:r w:rsidR="00C94EFC">
        <w:t xml:space="preserve"> (Animal First) </w:t>
      </w:r>
    </w:p>
    <w:p w14:paraId="43171BF7" w14:textId="1B006571" w:rsidR="00C94EFC" w:rsidRDefault="00E66910" w:rsidP="00E66910">
      <w:r>
        <w:tab/>
        <w:t>Lia decides to feed the animal first. Her</w:t>
      </w:r>
      <w:r w:rsidR="007362C4">
        <w:t xml:space="preserve"> relationship with her animals increases and she gains</w:t>
      </w:r>
      <w:r w:rsidR="00E709DF">
        <w:t xml:space="preserve"> + 1 in animal divinity. </w:t>
      </w:r>
      <w:r w:rsidR="00C94EFC">
        <w:t>However,</w:t>
      </w:r>
      <w:r w:rsidR="00E709DF">
        <w:t xml:space="preserve"> loses a relationship point with her grandpa</w:t>
      </w:r>
      <w:r w:rsidR="00D53582">
        <w:t>. As the day is now over</w:t>
      </w:r>
      <w:r w:rsidR="00C94EFC">
        <w:t>. Player can decide to explore or go to sleep. (risk insomnia/fatigue)</w:t>
      </w:r>
    </w:p>
    <w:p w14:paraId="794065CE" w14:textId="368E9429" w:rsidR="00C94EFC" w:rsidRDefault="00C94EFC" w:rsidP="00E66910"/>
    <w:p w14:paraId="133DFE32" w14:textId="6EA6FDCC" w:rsidR="00C94EFC" w:rsidRDefault="00C94EFC" w:rsidP="00C94EFC">
      <w:r>
        <w:t>Next day… Lia Heads to town and able to complete the chores.</w:t>
      </w:r>
      <w:r w:rsidR="0008070D">
        <w:t xml:space="preserve"> Lia head goes to the feed store and see Felix, </w:t>
      </w:r>
      <w:proofErr w:type="gramStart"/>
      <w:r w:rsidR="0008070D">
        <w:t>a</w:t>
      </w:r>
      <w:proofErr w:type="gramEnd"/>
      <w:r w:rsidR="0008070D">
        <w:t xml:space="preserve"> overweight but seeming always joyous store owner, in a fit of panic. </w:t>
      </w:r>
    </w:p>
    <w:p w14:paraId="2E09C184" w14:textId="77777777" w:rsidR="0008070D" w:rsidRPr="00E66910" w:rsidRDefault="0008070D" w:rsidP="00C94EFC"/>
    <w:p w14:paraId="4C4D7B03" w14:textId="5D41BCC8" w:rsidR="00C94EFC" w:rsidRPr="00A04E10" w:rsidRDefault="00C94EFC" w:rsidP="00C94EFC">
      <w:pPr>
        <w:pStyle w:val="CHARACTER"/>
      </w:pPr>
      <w:r>
        <w:t>Lia Reed</w:t>
      </w:r>
    </w:p>
    <w:p w14:paraId="5374FA6E" w14:textId="736125D1" w:rsidR="00C94EFC" w:rsidRDefault="0008070D" w:rsidP="00C94EFC">
      <w:pPr>
        <w:pStyle w:val="Dialogue"/>
      </w:pPr>
      <w:r>
        <w:t>…</w:t>
      </w:r>
    </w:p>
    <w:p w14:paraId="49B82DB8" w14:textId="103B1416" w:rsidR="00C94EFC" w:rsidRPr="00A04E10" w:rsidRDefault="00C94EFC" w:rsidP="00C94EFC">
      <w:pPr>
        <w:pStyle w:val="CHARACTER"/>
      </w:pPr>
      <w:r>
        <w:t xml:space="preserve"> </w:t>
      </w:r>
      <w:r w:rsidR="0008070D">
        <w:t>Felix Furskins</w:t>
      </w:r>
    </w:p>
    <w:p w14:paraId="39BECAEE" w14:textId="56582FD3" w:rsidR="00C94EFC" w:rsidRDefault="0008070D" w:rsidP="00C94EFC">
      <w:pPr>
        <w:pStyle w:val="Dialogue"/>
      </w:pPr>
      <w:r>
        <w:t xml:space="preserve">Lia! My god I </w:t>
      </w:r>
      <w:proofErr w:type="gramStart"/>
      <w:r>
        <w:t>didn’t</w:t>
      </w:r>
      <w:proofErr w:type="gramEnd"/>
      <w:r>
        <w:t xml:space="preserve"> hear you come in.</w:t>
      </w:r>
    </w:p>
    <w:p w14:paraId="677BD331" w14:textId="77777777" w:rsidR="00C94EFC" w:rsidRPr="00BD29CE" w:rsidRDefault="00C94EFC" w:rsidP="00C94EFC">
      <w:pPr>
        <w:pStyle w:val="Parenthetical"/>
      </w:pPr>
      <w:r>
        <w:t xml:space="preserve"> </w:t>
      </w:r>
      <w:sdt>
        <w:sdtPr>
          <w:alias w:val="Enter parenthecal information:"/>
          <w:tag w:val="Enter parenthecal information:"/>
          <w:id w:val="661505459"/>
          <w:placeholder>
            <w:docPart w:val="7885A9A453E448D1ACD456A9FA6CCBF4"/>
          </w:placeholder>
          <w:temporary/>
          <w:showingPlcHdr/>
          <w15:appearance w15:val="hidden"/>
        </w:sdtPr>
        <w:sdtContent>
          <w:r>
            <w:t>(Parenthetical information)</w:t>
          </w:r>
        </w:sdtContent>
      </w:sdt>
    </w:p>
    <w:p w14:paraId="1461EAA0" w14:textId="7B45CA06" w:rsidR="00C94EFC" w:rsidRPr="00A04E10" w:rsidRDefault="0008070D" w:rsidP="00C94EFC">
      <w:pPr>
        <w:pStyle w:val="CHARACTER"/>
      </w:pPr>
      <w:r>
        <w:t xml:space="preserve">Lia Reed </w:t>
      </w:r>
    </w:p>
    <w:p w14:paraId="0B72BE37" w14:textId="167E0B61" w:rsidR="00C94EFC" w:rsidRDefault="0008070D" w:rsidP="00C94EFC">
      <w:pPr>
        <w:pStyle w:val="Dialogue"/>
      </w:pPr>
      <w:r>
        <w:t xml:space="preserve">Is everything ok? </w:t>
      </w:r>
    </w:p>
    <w:p w14:paraId="4BF7FF66" w14:textId="1D74B870" w:rsidR="00C94EFC" w:rsidRPr="00A04E10" w:rsidRDefault="00C94EFC" w:rsidP="00C94EFC">
      <w:pPr>
        <w:pStyle w:val="CHARACTER"/>
      </w:pPr>
      <w:r>
        <w:t xml:space="preserve"> </w:t>
      </w:r>
      <w:r w:rsidR="0008070D">
        <w:t>Felix Furskins</w:t>
      </w:r>
    </w:p>
    <w:p w14:paraId="040DC779" w14:textId="7B7AFF0C" w:rsidR="00C94EFC" w:rsidRDefault="0008070D" w:rsidP="00C94EFC">
      <w:pPr>
        <w:pStyle w:val="Dialogue"/>
      </w:pPr>
      <w:r>
        <w:t xml:space="preserve">Ah a young’un </w:t>
      </w:r>
      <w:proofErr w:type="gramStart"/>
      <w:r>
        <w:t>wouldn’t</w:t>
      </w:r>
      <w:proofErr w:type="gramEnd"/>
      <w:r>
        <w:t xml:space="preserve"> have seen my prized pig running around </w:t>
      </w:r>
      <w:proofErr w:type="spellStart"/>
      <w:r>
        <w:t>wouja</w:t>
      </w:r>
      <w:proofErr w:type="spellEnd"/>
      <w:r>
        <w:t xml:space="preserve">. He seemed to </w:t>
      </w:r>
      <w:proofErr w:type="spellStart"/>
      <w:r>
        <w:t>harv</w:t>
      </w:r>
      <w:proofErr w:type="spellEnd"/>
      <w:r>
        <w:t xml:space="preserve"> a good ole time escaping and eating all my merchandise. *Ha *Ha </w:t>
      </w:r>
    </w:p>
    <w:p w14:paraId="1FAA1126" w14:textId="1D372324" w:rsidR="00C94EFC" w:rsidRPr="00A04E10" w:rsidRDefault="00C94EFC" w:rsidP="00C94EFC">
      <w:pPr>
        <w:pStyle w:val="CHARACTER"/>
      </w:pPr>
      <w:r>
        <w:t xml:space="preserve"> </w:t>
      </w:r>
      <w:r w:rsidR="0008070D">
        <w:t>Lia reed</w:t>
      </w:r>
    </w:p>
    <w:p w14:paraId="5A60AE61" w14:textId="5A93E3D7" w:rsidR="00C94EFC" w:rsidRDefault="0008070D" w:rsidP="00C94EFC">
      <w:pPr>
        <w:pStyle w:val="Dialogue"/>
      </w:pPr>
      <w:r>
        <w:t xml:space="preserve">(That </w:t>
      </w:r>
      <w:proofErr w:type="gramStart"/>
      <w:r>
        <w:t>doesn’t</w:t>
      </w:r>
      <w:proofErr w:type="gramEnd"/>
      <w:r>
        <w:t xml:space="preserve"> seem like something he should fine funny)</w:t>
      </w:r>
    </w:p>
    <w:p w14:paraId="4A0E9555" w14:textId="70214AEB" w:rsidR="00C94EFC" w:rsidRPr="00A04E10" w:rsidRDefault="00C94EFC" w:rsidP="00C94EFC">
      <w:pPr>
        <w:pStyle w:val="CHARACTER"/>
      </w:pPr>
      <w:r>
        <w:lastRenderedPageBreak/>
        <w:t xml:space="preserve"> </w:t>
      </w:r>
      <w:r w:rsidR="0008070D">
        <w:tab/>
      </w:r>
      <w:r w:rsidR="0008070D">
        <w:tab/>
        <w:t xml:space="preserve">Lia Reed </w:t>
      </w:r>
    </w:p>
    <w:p w14:paraId="2C83AC68" w14:textId="53F9BCEF" w:rsidR="00C94EFC" w:rsidRPr="0008070D" w:rsidRDefault="0008070D" w:rsidP="0008070D">
      <w:pPr>
        <w:pStyle w:val="Dialogue"/>
      </w:pPr>
      <w:proofErr w:type="spellStart"/>
      <w:r w:rsidRPr="0008070D">
        <w:t>Ey</w:t>
      </w:r>
      <w:proofErr w:type="spellEnd"/>
      <w:r w:rsidRPr="0008070D">
        <w:t xml:space="preserve">! You </w:t>
      </w:r>
      <w:proofErr w:type="gramStart"/>
      <w:r w:rsidRPr="0008070D">
        <w:t>don’t</w:t>
      </w:r>
      <w:proofErr w:type="gramEnd"/>
      <w:r w:rsidRPr="0008070D">
        <w:t xml:space="preserve"> have anything? </w:t>
      </w:r>
    </w:p>
    <w:p w14:paraId="21521F82" w14:textId="070C3BDD" w:rsidR="0008070D" w:rsidRPr="00A04E10" w:rsidRDefault="0008070D" w:rsidP="0008070D">
      <w:pPr>
        <w:pStyle w:val="CHARACTER"/>
        <w:ind w:left="3240" w:firstLine="360"/>
      </w:pPr>
      <w:r>
        <w:t>Felix Furskins</w:t>
      </w:r>
    </w:p>
    <w:p w14:paraId="668F7140" w14:textId="78B2AE78" w:rsidR="0008070D" w:rsidRPr="0008070D" w:rsidRDefault="0008070D" w:rsidP="0008070D">
      <w:pPr>
        <w:pStyle w:val="Dialogue"/>
      </w:pPr>
      <w:r w:rsidRPr="0008070D">
        <w:t>Not a single thing dear</w:t>
      </w:r>
      <w:r w:rsidR="008D6FE7">
        <w:t xml:space="preserve">, but if you help me find my pig I give you your feed for the month on </w:t>
      </w:r>
      <w:proofErr w:type="gramStart"/>
      <w:r w:rsidR="008D6FE7">
        <w:t>me..</w:t>
      </w:r>
      <w:proofErr w:type="gramEnd"/>
    </w:p>
    <w:p w14:paraId="39B8E395" w14:textId="79DC2654" w:rsidR="0008070D" w:rsidRDefault="0008070D" w:rsidP="0008070D">
      <w:pPr>
        <w:pStyle w:val="CHARACTER"/>
      </w:pPr>
      <w:r>
        <w:t xml:space="preserve"> </w:t>
      </w:r>
      <w:r>
        <w:tab/>
      </w:r>
      <w:r>
        <w:tab/>
        <w:t xml:space="preserve">Lia Reed </w:t>
      </w:r>
    </w:p>
    <w:p w14:paraId="0DB764B9" w14:textId="408FA11F" w:rsidR="008D6FE7" w:rsidRDefault="008D6FE7" w:rsidP="008D6FE7">
      <w:pPr>
        <w:pStyle w:val="Dialogue"/>
      </w:pPr>
      <w:r>
        <w:t>…</w:t>
      </w:r>
    </w:p>
    <w:p w14:paraId="6124F8CD" w14:textId="4DE18085" w:rsidR="008D6FE7" w:rsidRDefault="008D6FE7" w:rsidP="008D6FE7">
      <w:pPr>
        <w:pStyle w:val="CHARACTER"/>
      </w:pPr>
      <w:r>
        <w:tab/>
      </w:r>
      <w:r>
        <w:tab/>
        <w:t xml:space="preserve">Felix Furskins </w:t>
      </w:r>
    </w:p>
    <w:p w14:paraId="5F0C56FD" w14:textId="4BD999AC" w:rsidR="008D6FE7" w:rsidRDefault="008D6FE7" w:rsidP="008D6FE7">
      <w:pPr>
        <w:pStyle w:val="Dialogue"/>
      </w:pPr>
      <w:r>
        <w:t xml:space="preserve">Sounds Like a good deal </w:t>
      </w:r>
      <w:proofErr w:type="spellStart"/>
      <w:r>
        <w:t>ey</w:t>
      </w:r>
      <w:proofErr w:type="spellEnd"/>
      <w:r>
        <w:t xml:space="preserve"> dear. </w:t>
      </w:r>
    </w:p>
    <w:p w14:paraId="75E933F9" w14:textId="5F0609CA" w:rsidR="008D6FE7" w:rsidRDefault="008D6FE7" w:rsidP="008D6FE7">
      <w:pPr>
        <w:pStyle w:val="CHARACTER"/>
      </w:pPr>
      <w:r>
        <w:tab/>
      </w:r>
      <w:r>
        <w:tab/>
        <w:t>Lia reed</w:t>
      </w:r>
    </w:p>
    <w:p w14:paraId="05B27157" w14:textId="62F4D8F1" w:rsidR="008D6FE7" w:rsidRDefault="008D6FE7" w:rsidP="008D6FE7">
      <w:pPr>
        <w:pStyle w:val="Dialogue"/>
      </w:pPr>
      <w:r>
        <w:t>Yea. Sure</w:t>
      </w:r>
    </w:p>
    <w:p w14:paraId="66338D5C" w14:textId="591593C7" w:rsidR="008D6FE7" w:rsidRDefault="008D6FE7" w:rsidP="008D6FE7">
      <w:r>
        <w:t xml:space="preserve">                         **********   </w:t>
      </w:r>
    </w:p>
    <w:p w14:paraId="6B154AA7" w14:textId="1BF3FEF0" w:rsidR="008D6FE7" w:rsidRPr="008D6FE7" w:rsidRDefault="008D6FE7" w:rsidP="008D6FE7"/>
    <w:p w14:paraId="51E4DBED" w14:textId="77777777" w:rsidR="008D6FE7" w:rsidRDefault="008D6FE7" w:rsidP="008D6FE7">
      <w:pPr>
        <w:pStyle w:val="CHARACTER"/>
      </w:pPr>
      <w:r>
        <w:tab/>
      </w:r>
      <w:r>
        <w:tab/>
        <w:t>Felix Furskins</w:t>
      </w:r>
    </w:p>
    <w:p w14:paraId="4709EDCE" w14:textId="77777777" w:rsidR="008D6FE7" w:rsidRDefault="008D6FE7" w:rsidP="008D6FE7">
      <w:pPr>
        <w:pStyle w:val="Dialogue"/>
      </w:pPr>
      <w:r>
        <w:t xml:space="preserve">I look in the forest if you can look in the town. </w:t>
      </w:r>
    </w:p>
    <w:p w14:paraId="6E9C21B0" w14:textId="004736B2" w:rsidR="008D6FE7" w:rsidRPr="008D6FE7" w:rsidRDefault="008D6FE7" w:rsidP="008D6FE7">
      <w:pPr>
        <w:pStyle w:val="Dialogue"/>
      </w:pPr>
      <w:r>
        <w:tab/>
      </w:r>
      <w:r>
        <w:tab/>
      </w:r>
      <w:r>
        <w:tab/>
      </w:r>
    </w:p>
    <w:p w14:paraId="7DDF8DC4" w14:textId="5FF81DCA" w:rsidR="0008070D" w:rsidRPr="0008070D" w:rsidRDefault="0008070D" w:rsidP="0008070D">
      <w:pPr>
        <w:pStyle w:val="CHARACTER"/>
        <w:ind w:left="0"/>
      </w:pPr>
      <w:r>
        <w:tab/>
      </w:r>
      <w:r>
        <w:tab/>
      </w:r>
      <w:r>
        <w:tab/>
        <w:t xml:space="preserve">  </w:t>
      </w:r>
    </w:p>
    <w:p w14:paraId="2ED20FEA" w14:textId="27F898D7" w:rsidR="0008070D" w:rsidRPr="0008070D" w:rsidRDefault="0008070D" w:rsidP="0008070D"/>
    <w:p w14:paraId="0E625F14" w14:textId="5279D30B" w:rsidR="00C94EFC" w:rsidRDefault="00C94EFC" w:rsidP="00C94EFC">
      <w:r>
        <w:t xml:space="preserve"> </w:t>
      </w:r>
      <w:sdt>
        <w:sdtPr>
          <w:alias w:val="Enter scene description:"/>
          <w:tag w:val="Enter scene description:"/>
          <w:id w:val="-2070251652"/>
          <w:placeholder>
            <w:docPart w:val="368D85B9BB134A7CAEFC688A6146B593"/>
          </w:placeholder>
          <w:temporary/>
          <w:showingPlcHdr/>
          <w15:appearance w15:val="hidden"/>
        </w:sdtPr>
        <w:sdtContent>
          <w:r>
            <w:t>Scene description</w:t>
          </w:r>
        </w:sdtContent>
      </w:sdt>
    </w:p>
    <w:p w14:paraId="44212EB6" w14:textId="77777777" w:rsidR="00C94EFC" w:rsidRDefault="00C94EFC" w:rsidP="00E66910"/>
    <w:p w14:paraId="6662B4C7" w14:textId="77777777" w:rsidR="00C94EFC" w:rsidRDefault="00C94EFC" w:rsidP="00C94EFC"/>
    <w:p w14:paraId="6ECC82A7" w14:textId="73D5A688" w:rsidR="00C94EFC" w:rsidRDefault="00C94EFC" w:rsidP="00C94EFC">
      <w:r>
        <w:t>FADE OUT:</w:t>
      </w:r>
    </w:p>
    <w:p w14:paraId="36BD2320" w14:textId="77777777" w:rsidR="00C94EFC" w:rsidRDefault="00C94EFC" w:rsidP="00C94EFC">
      <w:r>
        <w:t xml:space="preserve">FADE IN: </w:t>
      </w:r>
    </w:p>
    <w:p w14:paraId="10F9502E" w14:textId="5E4AE90C" w:rsidR="00C94EFC" w:rsidRPr="005408F6" w:rsidRDefault="00C94EFC" w:rsidP="00C94EFC">
      <w:pPr>
        <w:pStyle w:val="SCENEHEADING"/>
      </w:pPr>
      <w:r>
        <w:t>Chapter 0: the Fool – Anxiety Playthrough</w:t>
      </w:r>
      <w:r>
        <w:t xml:space="preserve"> (Town First)</w:t>
      </w:r>
    </w:p>
    <w:p w14:paraId="4785A81D" w14:textId="7CE5E7F4" w:rsidR="00C94EFC" w:rsidRDefault="00C94EFC" w:rsidP="00C94EFC">
      <w:r>
        <w:tab/>
        <w:t xml:space="preserve">Lia decides to </w:t>
      </w:r>
      <w:r>
        <w:t>go to the town first as help her gran. +1 relationship with him.</w:t>
      </w:r>
    </w:p>
    <w:p w14:paraId="1A03267E" w14:textId="77777777" w:rsidR="00C94EFC" w:rsidRDefault="00C94EFC" w:rsidP="00C94EFC"/>
    <w:p w14:paraId="5CACFBFC" w14:textId="6D8F2B3C" w:rsidR="007362C4" w:rsidRDefault="007362C4"/>
    <w:p w14:paraId="4DAD3305" w14:textId="483F3AAD" w:rsidR="007362C4" w:rsidRDefault="007362C4" w:rsidP="00E66910"/>
    <w:p w14:paraId="3CBAED71" w14:textId="77777777" w:rsidR="007362C4" w:rsidRDefault="007362C4">
      <w:r>
        <w:br w:type="page"/>
      </w:r>
    </w:p>
    <w:p w14:paraId="4222B324" w14:textId="77777777" w:rsidR="00E66910" w:rsidRPr="00E66910" w:rsidRDefault="00E66910" w:rsidP="00E66910"/>
    <w:sdt>
      <w:sdtPr>
        <w:alias w:val="Enter character name 3:"/>
        <w:tag w:val="Enter character name 3:"/>
        <w:id w:val="269294337"/>
        <w:placeholder>
          <w:docPart w:val="B842F95D16C043F89BC331F96DEF88F9"/>
        </w:placeholder>
        <w:temporary/>
        <w:showingPlcHdr/>
        <w15:appearance w15:val="hidden"/>
      </w:sdtPr>
      <w:sdtEndPr/>
      <w:sdtContent>
        <w:p w14:paraId="37230622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3</w:t>
          </w:r>
        </w:p>
      </w:sdtContent>
    </w:sdt>
    <w:sdt>
      <w:sdtPr>
        <w:alias w:val="Enter dialogue for character 3:"/>
        <w:tag w:val="Enter dialogue for character 3:"/>
        <w:id w:val="-576289051"/>
        <w:placeholder>
          <w:docPart w:val="87912B0567F243248ACC0B78DBE867B0"/>
        </w:placeholder>
        <w:temporary/>
        <w:showingPlcHdr/>
        <w15:appearance w15:val="hidden"/>
      </w:sdtPr>
      <w:sdtEndPr/>
      <w:sdtContent>
        <w:p w14:paraId="55AF1314" w14:textId="77777777" w:rsidR="00C6648D" w:rsidRDefault="00BD39A8" w:rsidP="00C6648D">
          <w:pPr>
            <w:pStyle w:val="Dialogue"/>
          </w:pPr>
          <w:r>
            <w:t>Character Name 3</w:t>
          </w:r>
        </w:p>
      </w:sdtContent>
    </w:sdt>
    <w:p w14:paraId="387BC01B" w14:textId="77777777"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4:"/>
          <w:tag w:val="Enter character name 4:"/>
          <w:id w:val="269294339"/>
          <w:placeholder>
            <w:docPart w:val="1615FCF65F5F4F47A17986E2591CD996"/>
          </w:placeholder>
          <w:temporary/>
          <w:showingPlcHdr/>
          <w15:appearance w15:val="hidden"/>
        </w:sdtPr>
        <w:sdtEndPr/>
        <w:sdtContent>
          <w:r w:rsidR="00B72103">
            <w:t>Character Name</w:t>
          </w:r>
          <w:r w:rsidR="00694806">
            <w:t xml:space="preserve"> 4</w:t>
          </w:r>
        </w:sdtContent>
      </w:sdt>
    </w:p>
    <w:sdt>
      <w:sdtPr>
        <w:alias w:val="Enter dialogue for character 4:"/>
        <w:tag w:val="Enter dialogue for character 4:"/>
        <w:id w:val="-655458017"/>
        <w:placeholder>
          <w:docPart w:val="C5ED387FB7324013B14E772F299F35D3"/>
        </w:placeholder>
        <w:temporary/>
        <w:showingPlcHdr/>
        <w15:appearance w15:val="hidden"/>
      </w:sdtPr>
      <w:sdtEndPr/>
      <w:sdtContent>
        <w:p w14:paraId="7E859D7A" w14:textId="77777777" w:rsidR="00C6648D" w:rsidRDefault="00BD39A8" w:rsidP="00C6648D">
          <w:pPr>
            <w:pStyle w:val="Dialogue"/>
          </w:pPr>
          <w:r>
            <w:t>Character Name 4</w:t>
          </w:r>
        </w:p>
      </w:sdtContent>
    </w:sdt>
    <w:p w14:paraId="66F75112" w14:textId="77777777" w:rsidR="00BD29CE" w:rsidRPr="00BD29CE" w:rsidRDefault="00C6648D" w:rsidP="00C6648D">
      <w:pPr>
        <w:pStyle w:val="Parenthetical"/>
      </w:pPr>
      <w:r>
        <w:t xml:space="preserve"> </w:t>
      </w:r>
      <w:sdt>
        <w:sdtPr>
          <w:alias w:val="Enter parenthecal information:"/>
          <w:tag w:val="Enter parenthecal information:"/>
          <w:id w:val="269294341"/>
          <w:placeholder>
            <w:docPart w:val="FEFA6B1D39914731AC64451084630A2B"/>
          </w:placeholder>
          <w:temporary/>
          <w:showingPlcHdr/>
          <w15:appearance w15:val="hidden"/>
        </w:sdtPr>
        <w:sdtEndPr/>
        <w:sdtContent>
          <w:r w:rsidR="00426F35">
            <w:t>(</w:t>
          </w:r>
          <w:r w:rsidR="00B72103">
            <w:t>Parenthetical information</w:t>
          </w:r>
          <w:r w:rsidR="00426F35">
            <w:t>)</w:t>
          </w:r>
        </w:sdtContent>
      </w:sdt>
    </w:p>
    <w:sdt>
      <w:sdtPr>
        <w:alias w:val="Enter character name 5:"/>
        <w:tag w:val="Enter character name 5:"/>
        <w:id w:val="269294368"/>
        <w:placeholder>
          <w:docPart w:val="88A27A1DB81E44EF8367C166D7CAF5B0"/>
        </w:placeholder>
        <w:temporary/>
        <w:showingPlcHdr/>
        <w15:appearance w15:val="hidden"/>
      </w:sdtPr>
      <w:sdtEndPr/>
      <w:sdtContent>
        <w:p w14:paraId="38EE1434" w14:textId="77777777" w:rsidR="00B72103" w:rsidRPr="00A04E10" w:rsidRDefault="00B72103" w:rsidP="00B72103">
          <w:pPr>
            <w:pStyle w:val="CHARACTER"/>
          </w:pPr>
          <w:r>
            <w:t>Character Name</w:t>
          </w:r>
          <w:r w:rsidR="00694806">
            <w:t xml:space="preserve"> 5</w:t>
          </w:r>
        </w:p>
      </w:sdtContent>
    </w:sdt>
    <w:sdt>
      <w:sdtPr>
        <w:alias w:val="Enter dialogue for character 5:"/>
        <w:tag w:val="Enter dialogue for character 5:"/>
        <w:id w:val="1805424457"/>
        <w:placeholder>
          <w:docPart w:val="A9D379584D2F4635819EDC9769E33398"/>
        </w:placeholder>
        <w:temporary/>
        <w:showingPlcHdr/>
        <w15:appearance w15:val="hidden"/>
      </w:sdtPr>
      <w:sdtEndPr/>
      <w:sdtContent>
        <w:p w14:paraId="2089E19D" w14:textId="77777777" w:rsidR="00C6648D" w:rsidRDefault="00BD39A8" w:rsidP="00C6648D">
          <w:pPr>
            <w:pStyle w:val="Dialogue"/>
          </w:pPr>
          <w:r>
            <w:t>Character Name 5</w:t>
          </w:r>
        </w:p>
      </w:sdtContent>
    </w:sdt>
    <w:p w14:paraId="64A10BE4" w14:textId="77777777"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6:"/>
          <w:tag w:val="Enter character name 6:"/>
          <w:id w:val="269294370"/>
          <w:placeholder>
            <w:docPart w:val="0EB91389050F4B388A8E79ADF3327623"/>
          </w:placeholder>
          <w:temporary/>
          <w:showingPlcHdr/>
          <w15:appearance w15:val="hidden"/>
        </w:sdtPr>
        <w:sdtEndPr/>
        <w:sdtContent>
          <w:r w:rsidR="00B72103">
            <w:t>Character Name</w:t>
          </w:r>
          <w:r w:rsidR="00694806">
            <w:t xml:space="preserve"> 6</w:t>
          </w:r>
        </w:sdtContent>
      </w:sdt>
    </w:p>
    <w:sdt>
      <w:sdtPr>
        <w:alias w:val="Enter dialogue for character 6:"/>
        <w:tag w:val="Enter dialogue for character 6:"/>
        <w:id w:val="-277255618"/>
        <w:placeholder>
          <w:docPart w:val="8C4BFAE35FAC44B38B26284789AB80CB"/>
        </w:placeholder>
        <w:temporary/>
        <w:showingPlcHdr/>
        <w15:appearance w15:val="hidden"/>
      </w:sdtPr>
      <w:sdtEndPr/>
      <w:sdtContent>
        <w:p w14:paraId="11520B17" w14:textId="77777777" w:rsidR="00C6648D" w:rsidRDefault="00BD39A8" w:rsidP="00C6648D">
          <w:pPr>
            <w:pStyle w:val="Dialogue"/>
          </w:pPr>
          <w:r>
            <w:t>Character Name 6</w:t>
          </w:r>
        </w:p>
      </w:sdtContent>
    </w:sdt>
    <w:p w14:paraId="13801BFE" w14:textId="77777777"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7:"/>
          <w:tag w:val="Enter character name 7:"/>
          <w:id w:val="269294372"/>
          <w:placeholder>
            <w:docPart w:val="3E8091C59D8D473BB504A79599A9A993"/>
          </w:placeholder>
          <w:temporary/>
          <w:showingPlcHdr/>
          <w15:appearance w15:val="hidden"/>
        </w:sdtPr>
        <w:sdtEndPr/>
        <w:sdtContent>
          <w:r w:rsidR="00B72103">
            <w:t>Character Name</w:t>
          </w:r>
          <w:r w:rsidR="00694806">
            <w:t xml:space="preserve"> 7</w:t>
          </w:r>
        </w:sdtContent>
      </w:sdt>
    </w:p>
    <w:sdt>
      <w:sdtPr>
        <w:alias w:val="Enter dialogue for character 7:"/>
        <w:tag w:val="Enter dialogue for character 7:"/>
        <w:id w:val="1514955128"/>
        <w:placeholder>
          <w:docPart w:val="393BFA4DA1FB4D5E8BF15EAE95DAD517"/>
        </w:placeholder>
        <w:temporary/>
        <w:showingPlcHdr/>
        <w15:appearance w15:val="hidden"/>
      </w:sdtPr>
      <w:sdtEndPr/>
      <w:sdtContent>
        <w:p w14:paraId="34BEA050" w14:textId="77777777" w:rsidR="00C6648D" w:rsidRDefault="00BD39A8" w:rsidP="00C6648D">
          <w:pPr>
            <w:pStyle w:val="Dialogue"/>
          </w:pPr>
          <w:r>
            <w:t>Character Name 7</w:t>
          </w:r>
        </w:p>
      </w:sdtContent>
    </w:sdt>
    <w:p w14:paraId="1018EA04" w14:textId="77777777" w:rsidR="00B72103" w:rsidRPr="00A04E10" w:rsidRDefault="00C6648D" w:rsidP="00C6648D">
      <w:pPr>
        <w:pStyle w:val="CHARACTER"/>
      </w:pPr>
      <w:r>
        <w:t xml:space="preserve"> </w:t>
      </w:r>
      <w:sdt>
        <w:sdtPr>
          <w:alias w:val="Enter character name 8:"/>
          <w:tag w:val="Enter character name8:"/>
          <w:id w:val="269294374"/>
          <w:placeholder>
            <w:docPart w:val="4E8DE79BB63F477A9078141CCE672A97"/>
          </w:placeholder>
          <w:temporary/>
          <w:showingPlcHdr/>
          <w15:appearance w15:val="hidden"/>
        </w:sdtPr>
        <w:sdtEndPr/>
        <w:sdtContent>
          <w:r w:rsidR="00B72103">
            <w:t>Character Name</w:t>
          </w:r>
          <w:r w:rsidR="00694806">
            <w:t xml:space="preserve"> 8</w:t>
          </w:r>
        </w:sdtContent>
      </w:sdt>
    </w:p>
    <w:sdt>
      <w:sdtPr>
        <w:alias w:val="Enter dialogue for character 8:"/>
        <w:tag w:val="Enter dialogue for character 8:"/>
        <w:id w:val="1141391794"/>
        <w:placeholder>
          <w:docPart w:val="0D1774B209F24C6D88D7CBFCA93ECEC9"/>
        </w:placeholder>
        <w:temporary/>
        <w:showingPlcHdr/>
        <w15:appearance w15:val="hidden"/>
      </w:sdtPr>
      <w:sdtEndPr/>
      <w:sdtContent>
        <w:p w14:paraId="26D663D6" w14:textId="77777777" w:rsidR="00C6648D" w:rsidRDefault="00BD39A8" w:rsidP="00C6648D">
          <w:pPr>
            <w:pStyle w:val="Dialogue"/>
          </w:pPr>
          <w:r>
            <w:t>Character Name 8</w:t>
          </w:r>
        </w:p>
      </w:sdtContent>
    </w:sdt>
    <w:p w14:paraId="09C0CE0E" w14:textId="77777777" w:rsidR="00B72103" w:rsidRDefault="00C6648D" w:rsidP="00C6648D">
      <w:r>
        <w:t xml:space="preserve"> </w:t>
      </w:r>
      <w:sdt>
        <w:sdtPr>
          <w:alias w:val="Enter scene description:"/>
          <w:tag w:val="Enter scene description:"/>
          <w:id w:val="269294376"/>
          <w:placeholder>
            <w:docPart w:val="7360F82B0A1E4B878D1396E725FA8F04"/>
          </w:placeholder>
          <w:temporary/>
          <w:showingPlcHdr/>
          <w15:appearance w15:val="hidden"/>
        </w:sdtPr>
        <w:sdtEndPr/>
        <w:sdtContent>
          <w:r w:rsidR="00B72103">
            <w:t>Scene description</w:t>
          </w:r>
        </w:sdtContent>
      </w:sdt>
    </w:p>
    <w:p w14:paraId="44ADA33C" w14:textId="77777777" w:rsidR="004733D6" w:rsidRPr="004733D6" w:rsidRDefault="002C3676" w:rsidP="00643393">
      <w:pPr>
        <w:pStyle w:val="TRANSOUT"/>
      </w:pPr>
      <w:sdt>
        <w:sdtPr>
          <w:alias w:val="Fade out:"/>
          <w:tag w:val="Fade out:"/>
          <w:id w:val="1264029001"/>
          <w:placeholder>
            <w:docPart w:val="98136BBF743A4CED9242B2FC86FA6C9B"/>
          </w:placeholder>
          <w:temporary/>
          <w:showingPlcHdr/>
          <w15:appearance w15:val="hidden"/>
        </w:sdtPr>
        <w:sdtEndPr/>
        <w:sdtContent>
          <w:r w:rsidR="00426F35">
            <w:t>FAde Out:</w:t>
          </w:r>
        </w:sdtContent>
      </w:sdt>
    </w:p>
    <w:p w14:paraId="545C1ED2" w14:textId="77777777" w:rsidR="002F0569" w:rsidRDefault="002C3676" w:rsidP="002F0569">
      <w:pPr>
        <w:pStyle w:val="TheEnd"/>
      </w:pPr>
      <w:sdt>
        <w:sdtPr>
          <w:alias w:val="The end:"/>
          <w:tag w:val="The end:"/>
          <w:id w:val="825558257"/>
          <w:placeholder>
            <w:docPart w:val="294737FB355F41BE80C3908D2E1C87A9"/>
          </w:placeholder>
          <w:temporary/>
          <w:showingPlcHdr/>
          <w15:appearance w15:val="hidden"/>
        </w:sdtPr>
        <w:sdtEndPr/>
        <w:sdtContent>
          <w:r w:rsidR="00426F35">
            <w:t>the end</w:t>
          </w:r>
        </w:sdtContent>
      </w:sdt>
    </w:p>
    <w:sectPr w:rsidR="002F0569" w:rsidSect="00E57E7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58264" w14:textId="77777777" w:rsidR="002C3676" w:rsidRDefault="002C3676" w:rsidP="00E57E78">
      <w:r>
        <w:separator/>
      </w:r>
    </w:p>
  </w:endnote>
  <w:endnote w:type="continuationSeparator" w:id="0">
    <w:p w14:paraId="79E2F627" w14:textId="77777777" w:rsidR="002C3676" w:rsidRDefault="002C3676" w:rsidP="00E5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95D0B" w14:textId="77777777" w:rsidR="00B72103" w:rsidRDefault="00B72103" w:rsidP="00E57E78">
    <w:pPr>
      <w:pStyle w:val="Footer"/>
    </w:pPr>
    <w:r>
      <w:fldChar w:fldCharType="begin"/>
    </w:r>
    <w:r>
      <w:instrText xml:space="preserve">PAGE  </w:instrText>
    </w:r>
    <w:r>
      <w:fldChar w:fldCharType="end"/>
    </w:r>
  </w:p>
  <w:p w14:paraId="73132B16" w14:textId="77777777" w:rsidR="00B72103" w:rsidRDefault="00B72103" w:rsidP="00E57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68460" w14:textId="77777777" w:rsidR="00B72103" w:rsidRDefault="005F72B9" w:rsidP="00E57E78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46AB7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BF3C" w14:textId="77777777" w:rsidR="002C3676" w:rsidRDefault="002C3676" w:rsidP="00E57E78">
      <w:r>
        <w:separator/>
      </w:r>
    </w:p>
  </w:footnote>
  <w:footnote w:type="continuationSeparator" w:id="0">
    <w:p w14:paraId="1D8BB233" w14:textId="77777777" w:rsidR="002C3676" w:rsidRDefault="002C3676" w:rsidP="00E57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8B2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E9043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C243D0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AC86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32EC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3AC7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5AC5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9056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BE9AB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8CE9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stylePaneFormatFilter w:val="5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5A"/>
    <w:rsid w:val="00001039"/>
    <w:rsid w:val="0001418C"/>
    <w:rsid w:val="00035C60"/>
    <w:rsid w:val="00041947"/>
    <w:rsid w:val="00045654"/>
    <w:rsid w:val="00056D5F"/>
    <w:rsid w:val="00061EF4"/>
    <w:rsid w:val="0006781B"/>
    <w:rsid w:val="00072820"/>
    <w:rsid w:val="000767B0"/>
    <w:rsid w:val="0008070D"/>
    <w:rsid w:val="000A5FE1"/>
    <w:rsid w:val="000B6410"/>
    <w:rsid w:val="000C0A58"/>
    <w:rsid w:val="000C7059"/>
    <w:rsid w:val="000D3A0B"/>
    <w:rsid w:val="000F0DAC"/>
    <w:rsid w:val="000F175B"/>
    <w:rsid w:val="00104064"/>
    <w:rsid w:val="0011730D"/>
    <w:rsid w:val="0012584A"/>
    <w:rsid w:val="00163F44"/>
    <w:rsid w:val="001661CE"/>
    <w:rsid w:val="001677CB"/>
    <w:rsid w:val="00193792"/>
    <w:rsid w:val="00204F7D"/>
    <w:rsid w:val="002054C6"/>
    <w:rsid w:val="002123CF"/>
    <w:rsid w:val="00246AB7"/>
    <w:rsid w:val="00260B13"/>
    <w:rsid w:val="00261F0D"/>
    <w:rsid w:val="002A2789"/>
    <w:rsid w:val="002B6EA1"/>
    <w:rsid w:val="002C3676"/>
    <w:rsid w:val="002D0DA7"/>
    <w:rsid w:val="002D42E1"/>
    <w:rsid w:val="002D6663"/>
    <w:rsid w:val="002F0569"/>
    <w:rsid w:val="00310B13"/>
    <w:rsid w:val="00312589"/>
    <w:rsid w:val="00321BFC"/>
    <w:rsid w:val="003226B6"/>
    <w:rsid w:val="0036650E"/>
    <w:rsid w:val="003665ED"/>
    <w:rsid w:val="00371660"/>
    <w:rsid w:val="00374BD3"/>
    <w:rsid w:val="003804E3"/>
    <w:rsid w:val="0039505D"/>
    <w:rsid w:val="003D64FA"/>
    <w:rsid w:val="003E3D09"/>
    <w:rsid w:val="00417E9F"/>
    <w:rsid w:val="00426F35"/>
    <w:rsid w:val="00427F05"/>
    <w:rsid w:val="00466165"/>
    <w:rsid w:val="00472CCA"/>
    <w:rsid w:val="004733D6"/>
    <w:rsid w:val="00473698"/>
    <w:rsid w:val="00485B1F"/>
    <w:rsid w:val="004A2207"/>
    <w:rsid w:val="004C243C"/>
    <w:rsid w:val="004D037C"/>
    <w:rsid w:val="005133FE"/>
    <w:rsid w:val="00535685"/>
    <w:rsid w:val="005408F6"/>
    <w:rsid w:val="00545B21"/>
    <w:rsid w:val="00546DC5"/>
    <w:rsid w:val="00580E73"/>
    <w:rsid w:val="00593C4D"/>
    <w:rsid w:val="00593D01"/>
    <w:rsid w:val="005C431A"/>
    <w:rsid w:val="005D6F7A"/>
    <w:rsid w:val="005F72B9"/>
    <w:rsid w:val="00635C0E"/>
    <w:rsid w:val="00643393"/>
    <w:rsid w:val="00694806"/>
    <w:rsid w:val="006E2E70"/>
    <w:rsid w:val="00716DEA"/>
    <w:rsid w:val="007362C4"/>
    <w:rsid w:val="00751918"/>
    <w:rsid w:val="0077778F"/>
    <w:rsid w:val="00782B11"/>
    <w:rsid w:val="00794739"/>
    <w:rsid w:val="007A14FF"/>
    <w:rsid w:val="007A1829"/>
    <w:rsid w:val="007A4131"/>
    <w:rsid w:val="007B453B"/>
    <w:rsid w:val="007F00EB"/>
    <w:rsid w:val="007F50CC"/>
    <w:rsid w:val="00806AE6"/>
    <w:rsid w:val="00815C9A"/>
    <w:rsid w:val="00815DE1"/>
    <w:rsid w:val="00817CA2"/>
    <w:rsid w:val="00844509"/>
    <w:rsid w:val="00846DDB"/>
    <w:rsid w:val="00847F5A"/>
    <w:rsid w:val="0085237D"/>
    <w:rsid w:val="008759D8"/>
    <w:rsid w:val="00883289"/>
    <w:rsid w:val="008D6FE7"/>
    <w:rsid w:val="008F07BE"/>
    <w:rsid w:val="00913F16"/>
    <w:rsid w:val="00917F4B"/>
    <w:rsid w:val="009A3719"/>
    <w:rsid w:val="009C3DBD"/>
    <w:rsid w:val="009D7260"/>
    <w:rsid w:val="009E16EF"/>
    <w:rsid w:val="009F6550"/>
    <w:rsid w:val="00A04E10"/>
    <w:rsid w:val="00A07300"/>
    <w:rsid w:val="00A26553"/>
    <w:rsid w:val="00A33FC2"/>
    <w:rsid w:val="00A600F2"/>
    <w:rsid w:val="00A71392"/>
    <w:rsid w:val="00AA2A52"/>
    <w:rsid w:val="00AA47A8"/>
    <w:rsid w:val="00AD7A0B"/>
    <w:rsid w:val="00B01C60"/>
    <w:rsid w:val="00B04FB7"/>
    <w:rsid w:val="00B45F36"/>
    <w:rsid w:val="00B64663"/>
    <w:rsid w:val="00B666E4"/>
    <w:rsid w:val="00B72103"/>
    <w:rsid w:val="00B84C5B"/>
    <w:rsid w:val="00B946F2"/>
    <w:rsid w:val="00BA6770"/>
    <w:rsid w:val="00BA7C52"/>
    <w:rsid w:val="00BC4B7A"/>
    <w:rsid w:val="00BD29CE"/>
    <w:rsid w:val="00BD39A8"/>
    <w:rsid w:val="00C05BCC"/>
    <w:rsid w:val="00C2731E"/>
    <w:rsid w:val="00C31B07"/>
    <w:rsid w:val="00C53EDF"/>
    <w:rsid w:val="00C5750C"/>
    <w:rsid w:val="00C6648D"/>
    <w:rsid w:val="00C66C3C"/>
    <w:rsid w:val="00C6709E"/>
    <w:rsid w:val="00C94EFC"/>
    <w:rsid w:val="00C965E0"/>
    <w:rsid w:val="00CB7FB6"/>
    <w:rsid w:val="00CD20FD"/>
    <w:rsid w:val="00CD4ECA"/>
    <w:rsid w:val="00D0711A"/>
    <w:rsid w:val="00D07392"/>
    <w:rsid w:val="00D476C5"/>
    <w:rsid w:val="00D53582"/>
    <w:rsid w:val="00D54F52"/>
    <w:rsid w:val="00D662FD"/>
    <w:rsid w:val="00D755C0"/>
    <w:rsid w:val="00D77F25"/>
    <w:rsid w:val="00D95CC7"/>
    <w:rsid w:val="00DA0CAC"/>
    <w:rsid w:val="00DC4099"/>
    <w:rsid w:val="00DD2C6C"/>
    <w:rsid w:val="00DE4ED8"/>
    <w:rsid w:val="00E05DCE"/>
    <w:rsid w:val="00E25AAA"/>
    <w:rsid w:val="00E40580"/>
    <w:rsid w:val="00E57E78"/>
    <w:rsid w:val="00E66910"/>
    <w:rsid w:val="00E66F78"/>
    <w:rsid w:val="00E709DF"/>
    <w:rsid w:val="00E70DE1"/>
    <w:rsid w:val="00EE3F16"/>
    <w:rsid w:val="00EF1DA2"/>
    <w:rsid w:val="00EF5992"/>
    <w:rsid w:val="00F1030C"/>
    <w:rsid w:val="00F275B5"/>
    <w:rsid w:val="00F42F64"/>
    <w:rsid w:val="00F8523F"/>
    <w:rsid w:val="00FB54C8"/>
    <w:rsid w:val="00FD24EE"/>
    <w:rsid w:val="00FF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83DF32"/>
  <w15:docId w15:val="{D084C05B-83CD-47C3-9B38-0C0A4B2E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CCA"/>
  </w:style>
  <w:style w:type="paragraph" w:styleId="Heading1">
    <w:name w:val="heading 1"/>
    <w:basedOn w:val="Normal"/>
    <w:next w:val="Normal"/>
    <w:rsid w:val="00B72103"/>
    <w:pPr>
      <w:keepNext/>
      <w:pBdr>
        <w:bottom w:val="single" w:sz="2" w:space="1" w:color="333399"/>
      </w:pBdr>
      <w:spacing w:before="300" w:after="180"/>
      <w:outlineLvl w:val="0"/>
    </w:pPr>
    <w:rPr>
      <w:rFonts w:asciiTheme="majorHAnsi" w:hAnsiTheme="majorHAnsi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semiHidden/>
    <w:unhideWhenUsed/>
    <w:qFormat/>
    <w:rsid w:val="00F8523F"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595959" w:themeColor="text1" w:themeTint="A6"/>
      <w:sz w:val="28"/>
      <w:szCs w:val="28"/>
      <w:lang w:eastAsia="zh-CN"/>
    </w:rPr>
  </w:style>
  <w:style w:type="paragraph" w:styleId="Heading3">
    <w:name w:val="heading 3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595959" w:themeColor="text1" w:themeTint="A6"/>
      <w:sz w:val="28"/>
      <w:szCs w:val="26"/>
      <w:lang w:eastAsia="zh-CN"/>
    </w:rPr>
  </w:style>
  <w:style w:type="paragraph" w:styleId="Heading4">
    <w:name w:val="heading 4"/>
    <w:basedOn w:val="Normal"/>
    <w:next w:val="Normal"/>
    <w:semiHidden/>
    <w:unhideWhenUsed/>
    <w:qFormat/>
    <w:rsid w:val="00F8523F"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595959" w:themeColor="text1" w:themeTint="A6"/>
      <w:sz w:val="28"/>
      <w:szCs w:val="28"/>
      <w:lang w:eastAsia="zh-CN"/>
    </w:rPr>
  </w:style>
  <w:style w:type="paragraph" w:styleId="Heading5">
    <w:name w:val="heading 5"/>
    <w:basedOn w:val="Normal"/>
    <w:next w:val="Normal"/>
    <w:semiHidden/>
    <w:unhideWhenUsed/>
    <w:qFormat/>
    <w:rsid w:val="00F8523F"/>
    <w:pPr>
      <w:spacing w:before="240"/>
      <w:ind w:left="720" w:right="720"/>
      <w:outlineLvl w:val="4"/>
    </w:pPr>
    <w:rPr>
      <w:rFonts w:ascii="Trebuchet MS" w:hAnsi="Trebuchet MS"/>
      <w:bCs/>
      <w:i/>
      <w:iCs/>
      <w:color w:val="595959" w:themeColor="text1" w:themeTint="A6"/>
      <w:szCs w:val="26"/>
      <w:lang w:eastAsia="zh-CN"/>
    </w:rPr>
  </w:style>
  <w:style w:type="paragraph" w:styleId="Heading6">
    <w:name w:val="heading 6"/>
    <w:basedOn w:val="Normal"/>
    <w:next w:val="Normal"/>
    <w:semiHidden/>
    <w:unhideWhenUsed/>
    <w:qFormat/>
    <w:rsid w:val="00F8523F"/>
    <w:pPr>
      <w:spacing w:before="240"/>
      <w:ind w:left="720" w:right="720"/>
      <w:outlineLvl w:val="5"/>
    </w:pPr>
    <w:rPr>
      <w:rFonts w:ascii="Trebuchet MS" w:hAnsi="Trebuchet MS"/>
      <w:bCs/>
      <w:color w:val="595959" w:themeColor="text1" w:themeTint="A6"/>
      <w:sz w:val="22"/>
      <w:szCs w:val="22"/>
      <w:lang w:eastAsia="zh-CN"/>
    </w:rPr>
  </w:style>
  <w:style w:type="paragraph" w:styleId="Heading7">
    <w:name w:val="heading 7"/>
    <w:basedOn w:val="Normal"/>
    <w:next w:val="Normal"/>
    <w:semiHidden/>
    <w:unhideWhenUsed/>
    <w:qFormat/>
    <w:rsid w:val="00F8523F"/>
    <w:pPr>
      <w:spacing w:before="240"/>
      <w:ind w:left="720" w:right="720"/>
      <w:outlineLvl w:val="6"/>
    </w:pPr>
    <w:rPr>
      <w:rFonts w:ascii="Trebuchet MS" w:eastAsia="SimSun" w:hAnsi="Trebuchet MS"/>
      <w:i/>
      <w:color w:val="595959" w:themeColor="text1" w:themeTint="A6"/>
      <w:sz w:val="22"/>
      <w:lang w:eastAsia="zh-CN"/>
    </w:rPr>
  </w:style>
  <w:style w:type="paragraph" w:styleId="Heading8">
    <w:name w:val="heading 8"/>
    <w:basedOn w:val="Normal"/>
    <w:next w:val="Normal"/>
    <w:semiHidden/>
    <w:unhideWhenUsed/>
    <w:qFormat/>
    <w:rsid w:val="00035C60"/>
    <w:pPr>
      <w:spacing w:before="240"/>
      <w:ind w:left="720" w:right="720"/>
      <w:outlineLvl w:val="7"/>
    </w:pPr>
    <w:rPr>
      <w:rFonts w:ascii="Trebuchet MS" w:eastAsia="SimSun" w:hAnsi="Trebuchet MS"/>
      <w:iCs/>
      <w:color w:val="595959" w:themeColor="text1" w:themeTint="A6"/>
      <w:sz w:val="22"/>
      <w:lang w:eastAsia="zh-CN"/>
    </w:rPr>
  </w:style>
  <w:style w:type="paragraph" w:styleId="Heading9">
    <w:name w:val="heading 9"/>
    <w:basedOn w:val="Normal"/>
    <w:next w:val="Normal"/>
    <w:semiHidden/>
    <w:unhideWhenUsed/>
    <w:qFormat/>
    <w:rsid w:val="00035C60"/>
    <w:pPr>
      <w:spacing w:before="240"/>
      <w:ind w:left="720" w:right="720"/>
      <w:outlineLvl w:val="8"/>
    </w:pPr>
    <w:rPr>
      <w:rFonts w:ascii="Trebuchet MS" w:eastAsia="SimSun" w:hAnsi="Trebuchet MS" w:cs="Arial"/>
      <w:color w:val="595959" w:themeColor="text1" w:themeTint="A6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basedOn w:val="Normal"/>
    <w:next w:val="Dialogue"/>
    <w:link w:val="CHARACTERChar"/>
    <w:qFormat/>
    <w:rsid w:val="00B72103"/>
    <w:pPr>
      <w:keepNext/>
      <w:ind w:left="2520" w:right="1080"/>
    </w:pPr>
    <w:rPr>
      <w:caps/>
      <w:color w:val="17365D" w:themeColor="text2" w:themeShade="BF"/>
    </w:rPr>
  </w:style>
  <w:style w:type="paragraph" w:customStyle="1" w:styleId="SCENEHEADING">
    <w:name w:val="SCENE HEADING"/>
    <w:basedOn w:val="Normal"/>
    <w:next w:val="Normal"/>
    <w:link w:val="SCENEHEADINGChar"/>
    <w:qFormat/>
    <w:rsid w:val="00B946F2"/>
    <w:rPr>
      <w:caps/>
      <w:color w:val="632423" w:themeColor="accent2" w:themeShade="80"/>
    </w:rPr>
  </w:style>
  <w:style w:type="character" w:customStyle="1" w:styleId="CHARACTERChar">
    <w:name w:val="CHARACTER Char"/>
    <w:basedOn w:val="DefaultParagraphFont"/>
    <w:link w:val="CHARACTER"/>
    <w:rsid w:val="00B72103"/>
    <w:rPr>
      <w:rFonts w:asciiTheme="minorHAnsi" w:hAnsiTheme="minorHAnsi"/>
      <w:caps/>
      <w:color w:val="17365D" w:themeColor="text2" w:themeShade="BF"/>
      <w:sz w:val="24"/>
      <w:szCs w:val="24"/>
    </w:rPr>
  </w:style>
  <w:style w:type="character" w:customStyle="1" w:styleId="SCENEHEADINGChar">
    <w:name w:val="SCENE HEADING Char"/>
    <w:basedOn w:val="CHARACTERChar"/>
    <w:link w:val="SCENEHEADING"/>
    <w:rsid w:val="00B946F2"/>
    <w:rPr>
      <w:rFonts w:asciiTheme="minorHAnsi" w:hAnsiTheme="minorHAnsi"/>
      <w:caps/>
      <w:color w:val="632423" w:themeColor="accent2" w:themeShade="80"/>
      <w:sz w:val="24"/>
      <w:szCs w:val="24"/>
    </w:rPr>
  </w:style>
  <w:style w:type="paragraph" w:customStyle="1" w:styleId="TRANSIN">
    <w:name w:val="TRANS IN"/>
    <w:basedOn w:val="Normal"/>
    <w:next w:val="SCENEHEADING"/>
    <w:qFormat/>
    <w:rsid w:val="00C965E0"/>
    <w:rPr>
      <w:caps/>
    </w:rPr>
  </w:style>
  <w:style w:type="paragraph" w:customStyle="1" w:styleId="Dialogue">
    <w:name w:val="Dialogue"/>
    <w:basedOn w:val="Normal"/>
    <w:next w:val="Normal"/>
    <w:qFormat/>
    <w:rsid w:val="00B946F2"/>
    <w:pPr>
      <w:ind w:left="1440" w:right="1080"/>
    </w:pPr>
  </w:style>
  <w:style w:type="paragraph" w:customStyle="1" w:styleId="Parenthetical">
    <w:name w:val="Parenthetical"/>
    <w:next w:val="CHARACTER"/>
    <w:qFormat/>
    <w:rsid w:val="00C965E0"/>
    <w:pPr>
      <w:keepNext/>
      <w:widowControl w:val="0"/>
      <w:ind w:left="2160" w:right="2160"/>
    </w:pPr>
  </w:style>
  <w:style w:type="paragraph" w:customStyle="1" w:styleId="TRANSOUT">
    <w:name w:val="TRANS OUT"/>
    <w:basedOn w:val="TRANSIN"/>
    <w:next w:val="SCENEHEADING"/>
    <w:qFormat/>
    <w:rsid w:val="00B946F2"/>
    <w:pPr>
      <w:jc w:val="right"/>
    </w:pPr>
  </w:style>
  <w:style w:type="paragraph" w:styleId="Footer">
    <w:name w:val="footer"/>
    <w:basedOn w:val="Normal"/>
    <w:rsid w:val="00B72103"/>
    <w:pPr>
      <w:jc w:val="right"/>
    </w:pPr>
  </w:style>
  <w:style w:type="paragraph" w:customStyle="1" w:styleId="Address">
    <w:name w:val="Address"/>
    <w:basedOn w:val="Normal"/>
    <w:qFormat/>
    <w:rsid w:val="00E57E78"/>
    <w:pPr>
      <w:spacing w:before="400" w:after="0"/>
      <w:contextualSpacing/>
      <w:jc w:val="right"/>
    </w:pPr>
  </w:style>
  <w:style w:type="paragraph" w:customStyle="1" w:styleId="TheEnd">
    <w:name w:val="The End"/>
    <w:basedOn w:val="Normal"/>
    <w:qFormat/>
    <w:rsid w:val="003665ED"/>
    <w:pPr>
      <w:spacing w:before="240"/>
      <w:jc w:val="center"/>
    </w:pPr>
    <w:rPr>
      <w:caps/>
    </w:rPr>
  </w:style>
  <w:style w:type="paragraph" w:styleId="Title">
    <w:name w:val="Title"/>
    <w:basedOn w:val="Normal"/>
    <w:qFormat/>
    <w:rsid w:val="00E57E78"/>
    <w:pPr>
      <w:spacing w:before="3000" w:after="600" w:line="480" w:lineRule="auto"/>
      <w:jc w:val="center"/>
      <w:outlineLvl w:val="0"/>
    </w:pPr>
    <w:rPr>
      <w:rFonts w:asciiTheme="majorHAnsi" w:hAnsiTheme="majorHAnsi" w:cs="Arial"/>
      <w:bCs/>
      <w:caps/>
      <w:kern w:val="28"/>
    </w:rPr>
  </w:style>
  <w:style w:type="paragraph" w:customStyle="1" w:styleId="Author">
    <w:name w:val="Author"/>
    <w:basedOn w:val="Normal"/>
    <w:qFormat/>
    <w:rsid w:val="00E57E78"/>
    <w:pPr>
      <w:spacing w:after="0" w:line="480" w:lineRule="auto"/>
      <w:contextualSpacing/>
      <w:jc w:val="center"/>
    </w:pPr>
  </w:style>
  <w:style w:type="table" w:styleId="TableGrid">
    <w:name w:val="Table Grid"/>
    <w:basedOn w:val="TableNormal"/>
    <w:uiPriority w:val="59"/>
    <w:rsid w:val="00E57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46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46F2"/>
    <w:rPr>
      <w:rFonts w:asciiTheme="minorHAnsi" w:hAnsiTheme="minorHAns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35C60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103"/>
    <w:pPr>
      <w:spacing w:after="0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103"/>
    <w:rPr>
      <w:rFonts w:ascii="Tahoma" w:hAnsi="Tahoma" w:cs="Tahoma"/>
      <w:sz w:val="22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2C6C"/>
  </w:style>
  <w:style w:type="paragraph" w:styleId="BlockText">
    <w:name w:val="Block Text"/>
    <w:basedOn w:val="Normal"/>
    <w:uiPriority w:val="99"/>
    <w:semiHidden/>
    <w:unhideWhenUsed/>
    <w:rsid w:val="005133F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DD2C6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2C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2C6C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2C6C"/>
    <w:rPr>
      <w:rFonts w:asciiTheme="minorHAnsi" w:hAnsiTheme="minorHAnsi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2C6C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2C6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2C6C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2C6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2C6C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2C6C"/>
    <w:rPr>
      <w:rFonts w:asciiTheme="minorHAnsi" w:hAnsiTheme="minorHAnsi"/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2C6C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2C6C"/>
    <w:rPr>
      <w:i/>
      <w:iCs/>
      <w:color w:val="1F497D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2C6C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2C6C"/>
    <w:rPr>
      <w:rFonts w:asciiTheme="minorHAnsi" w:hAnsiTheme="minorHAnsi"/>
      <w:sz w:val="24"/>
      <w:szCs w:val="24"/>
    </w:rPr>
  </w:style>
  <w:style w:type="table" w:styleId="ColorfulGrid">
    <w:name w:val="Colorful Grid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2C6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2C6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2C6C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2C6C"/>
    <w:rPr>
      <w:rFonts w:asciiTheme="minorHAnsi" w:hAnsiTheme="minorHAnsi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2C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2C6C"/>
    <w:rPr>
      <w:rFonts w:asciiTheme="minorHAnsi" w:hAnsiTheme="minorHAnsi"/>
      <w:b/>
      <w:bCs/>
      <w:sz w:val="22"/>
    </w:rPr>
  </w:style>
  <w:style w:type="table" w:styleId="DarkList">
    <w:name w:val="Dark List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2C6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2C6C"/>
  </w:style>
  <w:style w:type="character" w:customStyle="1" w:styleId="DateChar">
    <w:name w:val="Date Char"/>
    <w:basedOn w:val="DefaultParagraphFont"/>
    <w:link w:val="Date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2C6C"/>
    <w:pPr>
      <w:spacing w:after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2C6C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2C6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D2C6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2C6C"/>
    <w:rPr>
      <w:rFonts w:asciiTheme="minorHAnsi" w:hAnsiTheme="minorHAnsi"/>
      <w:sz w:val="22"/>
    </w:rPr>
  </w:style>
  <w:style w:type="paragraph" w:styleId="EnvelopeAddress">
    <w:name w:val="envelope address"/>
    <w:basedOn w:val="Normal"/>
    <w:uiPriority w:val="99"/>
    <w:semiHidden/>
    <w:unhideWhenUsed/>
    <w:rsid w:val="00DD2C6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DD2C6C"/>
    <w:pPr>
      <w:spacing w:after="0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2C6C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2C6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2C6C"/>
    <w:pPr>
      <w:spacing w:after="0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2C6C"/>
    <w:rPr>
      <w:rFonts w:asciiTheme="minorHAnsi" w:hAnsiTheme="minorHAnsi"/>
      <w:sz w:val="22"/>
    </w:rPr>
  </w:style>
  <w:style w:type="table" w:styleId="GridTable1Light">
    <w:name w:val="Grid Table 1 Light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2C6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2C6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2C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D2C6C"/>
  </w:style>
  <w:style w:type="paragraph" w:styleId="HTMLAddress">
    <w:name w:val="HTML Address"/>
    <w:basedOn w:val="Normal"/>
    <w:link w:val="HTMLAddressChar"/>
    <w:uiPriority w:val="99"/>
    <w:semiHidden/>
    <w:unhideWhenUsed/>
    <w:rsid w:val="00DD2C6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2C6C"/>
    <w:rPr>
      <w:rFonts w:asciiTheme="minorHAnsi" w:hAnsiTheme="minorHAnsi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D2C6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2C6C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C6C"/>
    <w:rPr>
      <w:rFonts w:ascii="Consolas" w:hAnsi="Consolas"/>
      <w:sz w:val="22"/>
    </w:rPr>
  </w:style>
  <w:style w:type="character" w:styleId="HTMLSample">
    <w:name w:val="HTML Sample"/>
    <w:basedOn w:val="DefaultParagraphFont"/>
    <w:uiPriority w:val="99"/>
    <w:semiHidden/>
    <w:unhideWhenUsed/>
    <w:rsid w:val="00DD2C6C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2C6C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2C6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2C6C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2C6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2C6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2C6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2C6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2C6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2C6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2C6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2C6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2C6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2C6C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035C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28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289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35C60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2C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2C6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2C6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2C6C"/>
  </w:style>
  <w:style w:type="paragraph" w:styleId="List">
    <w:name w:val="List"/>
    <w:basedOn w:val="Normal"/>
    <w:uiPriority w:val="99"/>
    <w:semiHidden/>
    <w:unhideWhenUsed/>
    <w:rsid w:val="00DD2C6C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D2C6C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D2C6C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D2C6C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D2C6C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DD2C6C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2C6C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2C6C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2C6C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2C6C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2C6C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2C6C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2C6C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2C6C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2C6C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D2C6C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2C6C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2C6C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2C6C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2C6C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qFormat/>
    <w:rsid w:val="00DD2C6C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2C6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2C6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2C6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2C6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2C6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2C6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2C6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2C6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2C6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2C6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2C6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2C6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2C6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2C6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2C6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2C6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2C6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2C6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2C6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2C6C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2C6C"/>
    <w:rPr>
      <w:rFonts w:ascii="Consolas" w:hAnsi="Consolas"/>
      <w:sz w:val="22"/>
    </w:rPr>
  </w:style>
  <w:style w:type="table" w:styleId="MediumGrid1">
    <w:name w:val="Medium Grid 1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2C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2C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2C6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2C6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2C6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2C6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D2C6C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2C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2C6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D2C6C"/>
    <w:pPr>
      <w:widowControl w:val="0"/>
    </w:pPr>
  </w:style>
  <w:style w:type="paragraph" w:styleId="NormalWeb">
    <w:name w:val="Normal (Web)"/>
    <w:basedOn w:val="Normal"/>
    <w:uiPriority w:val="99"/>
    <w:semiHidden/>
    <w:unhideWhenUsed/>
    <w:rsid w:val="00DD2C6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DD2C6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2C6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D2C6C"/>
  </w:style>
  <w:style w:type="table" w:styleId="PlainTable1">
    <w:name w:val="Plain Table 1"/>
    <w:basedOn w:val="TableNormal"/>
    <w:uiPriority w:val="41"/>
    <w:rsid w:val="00DD2C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2C6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2C6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2C6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2C6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2C6C"/>
    <w:pPr>
      <w:spacing w:after="0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2C6C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D2C6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6C"/>
    <w:rPr>
      <w:rFonts w:asciiTheme="minorHAnsi" w:hAnsiTheme="minorHAnsi"/>
      <w:i/>
      <w:iCs/>
      <w:color w:val="404040" w:themeColor="text1" w:themeTint="BF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2C6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2C6C"/>
    <w:rPr>
      <w:rFonts w:asciiTheme="minorHAnsi" w:hAnsiTheme="minorHAns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D2C6C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D2C6C"/>
    <w:rPr>
      <w:rFonts w:asciiTheme="minorHAnsi" w:hAnsiTheme="minorHAnsi"/>
      <w:sz w:val="24"/>
      <w:szCs w:val="24"/>
    </w:rPr>
  </w:style>
  <w:style w:type="character" w:styleId="SmartHyperlink">
    <w:name w:val="Smart Hyperlink"/>
    <w:basedOn w:val="DefaultParagraphFont"/>
    <w:uiPriority w:val="99"/>
    <w:semiHidden/>
    <w:unhideWhenUsed/>
    <w:rsid w:val="00DD2C6C"/>
    <w:rPr>
      <w:u w:val="dotted"/>
    </w:rPr>
  </w:style>
  <w:style w:type="character" w:styleId="Strong">
    <w:name w:val="Strong"/>
    <w:basedOn w:val="DefaultParagraphFont"/>
    <w:uiPriority w:val="22"/>
    <w:qFormat/>
    <w:rsid w:val="00DD2C6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6C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C6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DD2C6C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DD2C6C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2C6C"/>
    <w:pPr>
      <w:widowControl w:val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2C6C"/>
    <w:pPr>
      <w:widowControl w:val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2C6C"/>
    <w:pPr>
      <w:widowControl w:val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2C6C"/>
    <w:pPr>
      <w:widowControl w:val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2C6C"/>
    <w:pPr>
      <w:widowControl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2C6C"/>
    <w:pPr>
      <w:widowControl w:val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2C6C"/>
    <w:pPr>
      <w:widowControl w:val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2C6C"/>
    <w:pPr>
      <w:widowControl w:val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2C6C"/>
    <w:pPr>
      <w:widowControl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2C6C"/>
    <w:pPr>
      <w:widowControl w:val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2C6C"/>
    <w:pPr>
      <w:widowControl w:val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2C6C"/>
    <w:pPr>
      <w:widowControl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2C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2C6C"/>
    <w:pPr>
      <w:widowControl w:val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2C6C"/>
    <w:pPr>
      <w:widowControl w:val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2C6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2C6C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2C6C"/>
    <w:pPr>
      <w:widowControl w:val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2C6C"/>
    <w:pPr>
      <w:widowControl w:val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2C6C"/>
    <w:pPr>
      <w:widowControl w:val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2C6C"/>
    <w:pPr>
      <w:widowControl w:val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2C6C"/>
    <w:pPr>
      <w:widowControl w:val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2C6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2C6C"/>
    <w:pPr>
      <w:widowControl w:val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D2C6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2C6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2C6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2C6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2C6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2C6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2C6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2C6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2C6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2C6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C6C"/>
    <w:pPr>
      <w:keepLines/>
      <w:pBdr>
        <w:bottom w:val="none" w:sz="0" w:space="0" w:color="auto"/>
      </w:pBdr>
      <w:spacing w:before="240" w:after="0"/>
      <w:outlineLvl w:val="9"/>
    </w:pPr>
    <w:rPr>
      <w:rFonts w:eastAsiaTheme="majorEastAsia" w:cstheme="majorBidi"/>
      <w:b w:val="0"/>
      <w:bCs w:val="0"/>
      <w:color w:val="365F91" w:themeColor="accent1" w:themeShade="BF"/>
      <w:kern w:val="0"/>
      <w:sz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35C6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da%20Codwell\AppData\Roaming\Microsoft\Templates\Screenpla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6AD81FF81E44068BC43C8E85FA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F69CE-0D2D-4AD3-B1CA-4E761523F876}"/>
      </w:docPartPr>
      <w:docPartBody>
        <w:p w:rsidR="000E3E33" w:rsidRDefault="000E3E33">
          <w:pPr>
            <w:pStyle w:val="1C6AD81FF81E44068BC43C8E85FA163B"/>
          </w:pPr>
          <w:r>
            <w:t>Title</w:t>
          </w:r>
        </w:p>
      </w:docPartBody>
    </w:docPart>
    <w:docPart>
      <w:docPartPr>
        <w:name w:val="A581F963F2844412A60351360EB4E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D678C-B64E-4404-BC28-171BDC47C34D}"/>
      </w:docPartPr>
      <w:docPartBody>
        <w:p w:rsidR="000E3E33" w:rsidRDefault="000E3E33">
          <w:pPr>
            <w:pStyle w:val="A581F963F2844412A60351360EB4EF26"/>
          </w:pPr>
          <w:r>
            <w:t>By</w:t>
          </w:r>
        </w:p>
      </w:docPartBody>
    </w:docPart>
    <w:docPart>
      <w:docPartPr>
        <w:name w:val="08C030FC09424F6BAD8F4566A354C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2E640-7EF7-431C-994B-ACD7B032366F}"/>
      </w:docPartPr>
      <w:docPartBody>
        <w:p w:rsidR="000E3E33" w:rsidRDefault="000E3E33">
          <w:pPr>
            <w:pStyle w:val="08C030FC09424F6BAD8F4566A354CD64"/>
          </w:pPr>
          <w:r>
            <w:t>Street Address</w:t>
          </w:r>
        </w:p>
      </w:docPartBody>
    </w:docPart>
    <w:docPart>
      <w:docPartPr>
        <w:name w:val="491F1481A5DF44B3A4F5BF838DA19B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D8833-02D6-4371-8EE5-0D10D0440E7A}"/>
      </w:docPartPr>
      <w:docPartBody>
        <w:p w:rsidR="000E3E33" w:rsidRDefault="000E3E33">
          <w:pPr>
            <w:pStyle w:val="491F1481A5DF44B3A4F5BF838DA19B61"/>
          </w:pPr>
          <w:r>
            <w:t>City, ST ZIP Code</w:t>
          </w:r>
        </w:p>
      </w:docPartBody>
    </w:docPart>
    <w:docPart>
      <w:docPartPr>
        <w:name w:val="82302CB4CC4842C1A110A68B1AA2E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D7B92-364C-4DEB-B06C-6F74C8EA014C}"/>
      </w:docPartPr>
      <w:docPartBody>
        <w:p w:rsidR="000E3E33" w:rsidRDefault="000E3E33">
          <w:pPr>
            <w:pStyle w:val="82302CB4CC4842C1A110A68B1AA2E0E9"/>
          </w:pPr>
          <w:r>
            <w:t>Phone</w:t>
          </w:r>
        </w:p>
      </w:docPartBody>
    </w:docPart>
    <w:docPart>
      <w:docPartPr>
        <w:name w:val="52AE2A92DE0344A6AD5D647BBB8F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33586-7599-4474-AA03-56B793BCC885}"/>
      </w:docPartPr>
      <w:docPartBody>
        <w:p w:rsidR="000E3E33" w:rsidRDefault="000E3E33">
          <w:pPr>
            <w:pStyle w:val="52AE2A92DE0344A6AD5D647BBB8FE753"/>
          </w:pPr>
          <w:r>
            <w:t>Email</w:t>
          </w:r>
        </w:p>
      </w:docPartBody>
    </w:docPart>
    <w:docPart>
      <w:docPartPr>
        <w:name w:val="7DA26A07B12342D7BA8B561BF4C31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DD718-0662-4277-BF02-977AB0DB18FF}"/>
      </w:docPartPr>
      <w:docPartBody>
        <w:p w:rsidR="000E3E33" w:rsidRDefault="000E3E33">
          <w:pPr>
            <w:pStyle w:val="7DA26A07B12342D7BA8B561BF4C31E7D"/>
          </w:pPr>
          <w:r>
            <w:t>FAde In:</w:t>
          </w:r>
        </w:p>
      </w:docPartBody>
    </w:docPart>
    <w:docPart>
      <w:docPartPr>
        <w:name w:val="B842F95D16C043F89BC331F96DEF8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E03C0-D206-4D42-BEE4-FB0E70C5C3D5}"/>
      </w:docPartPr>
      <w:docPartBody>
        <w:p w:rsidR="000E3E33" w:rsidRDefault="000E3E33">
          <w:pPr>
            <w:pStyle w:val="B842F95D16C043F89BC331F96DEF88F9"/>
          </w:pPr>
          <w:r>
            <w:t>Character Name 3</w:t>
          </w:r>
        </w:p>
      </w:docPartBody>
    </w:docPart>
    <w:docPart>
      <w:docPartPr>
        <w:name w:val="87912B0567F243248ACC0B78DBE86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213E5-3A70-4C35-92D4-D97A8189CD87}"/>
      </w:docPartPr>
      <w:docPartBody>
        <w:p w:rsidR="000E3E33" w:rsidRDefault="000E3E33">
          <w:pPr>
            <w:pStyle w:val="87912B0567F243248ACC0B78DBE867B0"/>
          </w:pPr>
          <w:r>
            <w:t>Character Name 3</w:t>
          </w:r>
        </w:p>
      </w:docPartBody>
    </w:docPart>
    <w:docPart>
      <w:docPartPr>
        <w:name w:val="1615FCF65F5F4F47A17986E2591CD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DD947-CB15-45E6-92C3-73F56F1B0459}"/>
      </w:docPartPr>
      <w:docPartBody>
        <w:p w:rsidR="000E3E33" w:rsidRDefault="000E3E33">
          <w:pPr>
            <w:pStyle w:val="1615FCF65F5F4F47A17986E2591CD996"/>
          </w:pPr>
          <w:r>
            <w:t>Character Name 4</w:t>
          </w:r>
        </w:p>
      </w:docPartBody>
    </w:docPart>
    <w:docPart>
      <w:docPartPr>
        <w:name w:val="C5ED387FB7324013B14E772F299F3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D6D37-818E-49F2-B386-49DF30E16EEB}"/>
      </w:docPartPr>
      <w:docPartBody>
        <w:p w:rsidR="000E3E33" w:rsidRDefault="000E3E33">
          <w:pPr>
            <w:pStyle w:val="C5ED387FB7324013B14E772F299F35D3"/>
          </w:pPr>
          <w:r>
            <w:t>Character Name 4</w:t>
          </w:r>
        </w:p>
      </w:docPartBody>
    </w:docPart>
    <w:docPart>
      <w:docPartPr>
        <w:name w:val="FEFA6B1D39914731AC6445108463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40F90-B2FC-472A-A904-CAD7553E7113}"/>
      </w:docPartPr>
      <w:docPartBody>
        <w:p w:rsidR="000E3E33" w:rsidRDefault="000E3E33">
          <w:pPr>
            <w:pStyle w:val="FEFA6B1D39914731AC64451084630A2B"/>
          </w:pPr>
          <w:r>
            <w:t>(Parenthetical information)</w:t>
          </w:r>
        </w:p>
      </w:docPartBody>
    </w:docPart>
    <w:docPart>
      <w:docPartPr>
        <w:name w:val="88A27A1DB81E44EF8367C166D7CAF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C1956-14EE-48C8-9CF9-2F554A48FDB7}"/>
      </w:docPartPr>
      <w:docPartBody>
        <w:p w:rsidR="000E3E33" w:rsidRDefault="000E3E33">
          <w:pPr>
            <w:pStyle w:val="88A27A1DB81E44EF8367C166D7CAF5B0"/>
          </w:pPr>
          <w:r>
            <w:t>Character Name 5</w:t>
          </w:r>
        </w:p>
      </w:docPartBody>
    </w:docPart>
    <w:docPart>
      <w:docPartPr>
        <w:name w:val="A9D379584D2F4635819EDC9769E33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E38CD-AEC4-4ED5-8339-2EFEDC50B363}"/>
      </w:docPartPr>
      <w:docPartBody>
        <w:p w:rsidR="000E3E33" w:rsidRDefault="000E3E33">
          <w:pPr>
            <w:pStyle w:val="A9D379584D2F4635819EDC9769E33398"/>
          </w:pPr>
          <w:r>
            <w:t>Character Name 5</w:t>
          </w:r>
        </w:p>
      </w:docPartBody>
    </w:docPart>
    <w:docPart>
      <w:docPartPr>
        <w:name w:val="0EB91389050F4B388A8E79ADF3327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F883D-DAA8-4305-B414-DC2044AF72CD}"/>
      </w:docPartPr>
      <w:docPartBody>
        <w:p w:rsidR="000E3E33" w:rsidRDefault="000E3E33">
          <w:pPr>
            <w:pStyle w:val="0EB91389050F4B388A8E79ADF3327623"/>
          </w:pPr>
          <w:r>
            <w:t>Character Name 6</w:t>
          </w:r>
        </w:p>
      </w:docPartBody>
    </w:docPart>
    <w:docPart>
      <w:docPartPr>
        <w:name w:val="8C4BFAE35FAC44B38B26284789AB8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3F7FF-B161-44BF-902E-7A4E9C486822}"/>
      </w:docPartPr>
      <w:docPartBody>
        <w:p w:rsidR="000E3E33" w:rsidRDefault="000E3E33">
          <w:pPr>
            <w:pStyle w:val="8C4BFAE35FAC44B38B26284789AB80CB"/>
          </w:pPr>
          <w:r>
            <w:t>Character Name 6</w:t>
          </w:r>
        </w:p>
      </w:docPartBody>
    </w:docPart>
    <w:docPart>
      <w:docPartPr>
        <w:name w:val="3E8091C59D8D473BB504A79599A9A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3E3D1-F9E1-418C-8805-F7192FFC4186}"/>
      </w:docPartPr>
      <w:docPartBody>
        <w:p w:rsidR="000E3E33" w:rsidRDefault="000E3E33">
          <w:pPr>
            <w:pStyle w:val="3E8091C59D8D473BB504A79599A9A993"/>
          </w:pPr>
          <w:r>
            <w:t>Character Name 7</w:t>
          </w:r>
        </w:p>
      </w:docPartBody>
    </w:docPart>
    <w:docPart>
      <w:docPartPr>
        <w:name w:val="393BFA4DA1FB4D5E8BF15EAE95DAD5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081D1-1568-4D2E-A5EA-349A8F604D7B}"/>
      </w:docPartPr>
      <w:docPartBody>
        <w:p w:rsidR="000E3E33" w:rsidRDefault="000E3E33">
          <w:pPr>
            <w:pStyle w:val="393BFA4DA1FB4D5E8BF15EAE95DAD517"/>
          </w:pPr>
          <w:r>
            <w:t>Character Name 7</w:t>
          </w:r>
        </w:p>
      </w:docPartBody>
    </w:docPart>
    <w:docPart>
      <w:docPartPr>
        <w:name w:val="4E8DE79BB63F477A9078141CCE672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75035-49EF-4BEB-9C72-736B2F23A245}"/>
      </w:docPartPr>
      <w:docPartBody>
        <w:p w:rsidR="000E3E33" w:rsidRDefault="000E3E33">
          <w:pPr>
            <w:pStyle w:val="4E8DE79BB63F477A9078141CCE672A97"/>
          </w:pPr>
          <w:r>
            <w:t>Character Name 8</w:t>
          </w:r>
        </w:p>
      </w:docPartBody>
    </w:docPart>
    <w:docPart>
      <w:docPartPr>
        <w:name w:val="0D1774B209F24C6D88D7CBFCA93EC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2BC15-92FE-4B2A-A0A2-D1C3B36067DD}"/>
      </w:docPartPr>
      <w:docPartBody>
        <w:p w:rsidR="000E3E33" w:rsidRDefault="000E3E33">
          <w:pPr>
            <w:pStyle w:val="0D1774B209F24C6D88D7CBFCA93ECEC9"/>
          </w:pPr>
          <w:r>
            <w:t>Character Name 8</w:t>
          </w:r>
        </w:p>
      </w:docPartBody>
    </w:docPart>
    <w:docPart>
      <w:docPartPr>
        <w:name w:val="7360F82B0A1E4B878D1396E725FA8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1B0DA-68E8-41EC-8493-C0FC454E079A}"/>
      </w:docPartPr>
      <w:docPartBody>
        <w:p w:rsidR="000E3E33" w:rsidRDefault="000E3E33">
          <w:pPr>
            <w:pStyle w:val="7360F82B0A1E4B878D1396E725FA8F04"/>
          </w:pPr>
          <w:r>
            <w:t>Scene description</w:t>
          </w:r>
        </w:p>
      </w:docPartBody>
    </w:docPart>
    <w:docPart>
      <w:docPartPr>
        <w:name w:val="98136BBF743A4CED9242B2FC86FA6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482A9-F711-481F-9DD0-BD1327CEC81A}"/>
      </w:docPartPr>
      <w:docPartBody>
        <w:p w:rsidR="000E3E33" w:rsidRDefault="000E3E33">
          <w:pPr>
            <w:pStyle w:val="98136BBF743A4CED9242B2FC86FA6C9B"/>
          </w:pPr>
          <w:r>
            <w:t>FAde Out:</w:t>
          </w:r>
        </w:p>
      </w:docPartBody>
    </w:docPart>
    <w:docPart>
      <w:docPartPr>
        <w:name w:val="294737FB355F41BE80C3908D2E1C8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D0A64-94FF-4409-B402-DCA4EC767100}"/>
      </w:docPartPr>
      <w:docPartBody>
        <w:p w:rsidR="000E3E33" w:rsidRDefault="000E3E33">
          <w:pPr>
            <w:pStyle w:val="294737FB355F41BE80C3908D2E1C87A9"/>
          </w:pPr>
          <w:r>
            <w:t>the end</w:t>
          </w:r>
        </w:p>
      </w:docPartBody>
    </w:docPart>
    <w:docPart>
      <w:docPartPr>
        <w:name w:val="7885A9A453E448D1ACD456A9FA6CC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2E61A-9FDF-4276-92C8-B32AB95C70D6}"/>
      </w:docPartPr>
      <w:docPartBody>
        <w:p w:rsidR="00000000" w:rsidRDefault="00305810" w:rsidP="00305810">
          <w:pPr>
            <w:pStyle w:val="7885A9A453E448D1ACD456A9FA6CCBF4"/>
          </w:pPr>
          <w:r>
            <w:t>(Parenthetical information)</w:t>
          </w:r>
        </w:p>
      </w:docPartBody>
    </w:docPart>
    <w:docPart>
      <w:docPartPr>
        <w:name w:val="368D85B9BB134A7CAEFC688A6146B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15726-A4B7-4105-82AE-49FD18C26D39}"/>
      </w:docPartPr>
      <w:docPartBody>
        <w:p w:rsidR="00000000" w:rsidRDefault="00305810" w:rsidP="00305810">
          <w:pPr>
            <w:pStyle w:val="368D85B9BB134A7CAEFC688A6146B593"/>
          </w:pPr>
          <w:r>
            <w:t>Scene description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33"/>
    <w:rsid w:val="0009071A"/>
    <w:rsid w:val="000E3E33"/>
    <w:rsid w:val="00305810"/>
    <w:rsid w:val="00FB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6AD81FF81E44068BC43C8E85FA163B">
    <w:name w:val="1C6AD81FF81E44068BC43C8E85FA163B"/>
  </w:style>
  <w:style w:type="paragraph" w:customStyle="1" w:styleId="A581F963F2844412A60351360EB4EF26">
    <w:name w:val="A581F963F2844412A60351360EB4EF26"/>
  </w:style>
  <w:style w:type="paragraph" w:customStyle="1" w:styleId="08C030FC09424F6BAD8F4566A354CD64">
    <w:name w:val="08C030FC09424F6BAD8F4566A354CD64"/>
  </w:style>
  <w:style w:type="paragraph" w:customStyle="1" w:styleId="491F1481A5DF44B3A4F5BF838DA19B61">
    <w:name w:val="491F1481A5DF44B3A4F5BF838DA19B61"/>
  </w:style>
  <w:style w:type="paragraph" w:customStyle="1" w:styleId="82302CB4CC4842C1A110A68B1AA2E0E9">
    <w:name w:val="82302CB4CC4842C1A110A68B1AA2E0E9"/>
  </w:style>
  <w:style w:type="paragraph" w:customStyle="1" w:styleId="52AE2A92DE0344A6AD5D647BBB8FE753">
    <w:name w:val="52AE2A92DE0344A6AD5D647BBB8FE753"/>
  </w:style>
  <w:style w:type="paragraph" w:customStyle="1" w:styleId="7DA26A07B12342D7BA8B561BF4C31E7D">
    <w:name w:val="7DA26A07B12342D7BA8B561BF4C31E7D"/>
  </w:style>
  <w:style w:type="paragraph" w:customStyle="1" w:styleId="B842F95D16C043F89BC331F96DEF88F9">
    <w:name w:val="B842F95D16C043F89BC331F96DEF88F9"/>
  </w:style>
  <w:style w:type="paragraph" w:customStyle="1" w:styleId="87912B0567F243248ACC0B78DBE867B0">
    <w:name w:val="87912B0567F243248ACC0B78DBE867B0"/>
  </w:style>
  <w:style w:type="paragraph" w:customStyle="1" w:styleId="1615FCF65F5F4F47A17986E2591CD996">
    <w:name w:val="1615FCF65F5F4F47A17986E2591CD996"/>
  </w:style>
  <w:style w:type="paragraph" w:customStyle="1" w:styleId="C5ED387FB7324013B14E772F299F35D3">
    <w:name w:val="C5ED387FB7324013B14E772F299F35D3"/>
  </w:style>
  <w:style w:type="paragraph" w:customStyle="1" w:styleId="FEFA6B1D39914731AC64451084630A2B">
    <w:name w:val="FEFA6B1D39914731AC64451084630A2B"/>
  </w:style>
  <w:style w:type="paragraph" w:customStyle="1" w:styleId="88A27A1DB81E44EF8367C166D7CAF5B0">
    <w:name w:val="88A27A1DB81E44EF8367C166D7CAF5B0"/>
  </w:style>
  <w:style w:type="paragraph" w:customStyle="1" w:styleId="A9D379584D2F4635819EDC9769E33398">
    <w:name w:val="A9D379584D2F4635819EDC9769E33398"/>
  </w:style>
  <w:style w:type="paragraph" w:customStyle="1" w:styleId="0EB91389050F4B388A8E79ADF3327623">
    <w:name w:val="0EB91389050F4B388A8E79ADF3327623"/>
  </w:style>
  <w:style w:type="paragraph" w:customStyle="1" w:styleId="8C4BFAE35FAC44B38B26284789AB80CB">
    <w:name w:val="8C4BFAE35FAC44B38B26284789AB80CB"/>
  </w:style>
  <w:style w:type="paragraph" w:customStyle="1" w:styleId="3E8091C59D8D473BB504A79599A9A993">
    <w:name w:val="3E8091C59D8D473BB504A79599A9A993"/>
  </w:style>
  <w:style w:type="paragraph" w:customStyle="1" w:styleId="393BFA4DA1FB4D5E8BF15EAE95DAD517">
    <w:name w:val="393BFA4DA1FB4D5E8BF15EAE95DAD517"/>
  </w:style>
  <w:style w:type="paragraph" w:customStyle="1" w:styleId="4E8DE79BB63F477A9078141CCE672A97">
    <w:name w:val="4E8DE79BB63F477A9078141CCE672A97"/>
  </w:style>
  <w:style w:type="paragraph" w:customStyle="1" w:styleId="0D1774B209F24C6D88D7CBFCA93ECEC9">
    <w:name w:val="0D1774B209F24C6D88D7CBFCA93ECEC9"/>
  </w:style>
  <w:style w:type="paragraph" w:customStyle="1" w:styleId="7360F82B0A1E4B878D1396E725FA8F04">
    <w:name w:val="7360F82B0A1E4B878D1396E725FA8F04"/>
  </w:style>
  <w:style w:type="paragraph" w:customStyle="1" w:styleId="98136BBF743A4CED9242B2FC86FA6C9B">
    <w:name w:val="98136BBF743A4CED9242B2FC86FA6C9B"/>
  </w:style>
  <w:style w:type="paragraph" w:customStyle="1" w:styleId="294737FB355F41BE80C3908D2E1C87A9">
    <w:name w:val="294737FB355F41BE80C3908D2E1C87A9"/>
  </w:style>
  <w:style w:type="paragraph" w:customStyle="1" w:styleId="FB294E9C01DF4E22BB2AFF0223C75208">
    <w:name w:val="FB294E9C01DF4E22BB2AFF0223C75208"/>
    <w:rsid w:val="00305810"/>
  </w:style>
  <w:style w:type="paragraph" w:customStyle="1" w:styleId="B08B62E26A80487DA92398F724B3725E">
    <w:name w:val="B08B62E26A80487DA92398F724B3725E"/>
    <w:rsid w:val="00305810"/>
  </w:style>
  <w:style w:type="paragraph" w:customStyle="1" w:styleId="299D2FE57DD34EE5957DE5A2E2582A14">
    <w:name w:val="299D2FE57DD34EE5957DE5A2E2582A14"/>
    <w:rsid w:val="00305810"/>
  </w:style>
  <w:style w:type="paragraph" w:customStyle="1" w:styleId="47257A5BEAA84237AF8EEDA0921516DB">
    <w:name w:val="47257A5BEAA84237AF8EEDA0921516DB"/>
    <w:rsid w:val="00305810"/>
  </w:style>
  <w:style w:type="paragraph" w:customStyle="1" w:styleId="7885A9A453E448D1ACD456A9FA6CCBF4">
    <w:name w:val="7885A9A453E448D1ACD456A9FA6CCBF4"/>
    <w:rsid w:val="00305810"/>
  </w:style>
  <w:style w:type="paragraph" w:customStyle="1" w:styleId="D4B6D09536864029960EBFA6DCF1895A">
    <w:name w:val="D4B6D09536864029960EBFA6DCF1895A"/>
    <w:rsid w:val="00305810"/>
  </w:style>
  <w:style w:type="paragraph" w:customStyle="1" w:styleId="142514E998714086A3EA928400BFF642">
    <w:name w:val="142514E998714086A3EA928400BFF642"/>
    <w:rsid w:val="00305810"/>
  </w:style>
  <w:style w:type="paragraph" w:customStyle="1" w:styleId="5593B603CF6C4BEBAB08F1E1D1C33308">
    <w:name w:val="5593B603CF6C4BEBAB08F1E1D1C33308"/>
    <w:rsid w:val="00305810"/>
  </w:style>
  <w:style w:type="paragraph" w:customStyle="1" w:styleId="226478D7BAAD440AB4496A17719DB850">
    <w:name w:val="226478D7BAAD440AB4496A17719DB850"/>
    <w:rsid w:val="00305810"/>
  </w:style>
  <w:style w:type="paragraph" w:customStyle="1" w:styleId="C18747818A9B45549148B1D424861B4F">
    <w:name w:val="C18747818A9B45549148B1D424861B4F"/>
    <w:rsid w:val="00305810"/>
  </w:style>
  <w:style w:type="paragraph" w:customStyle="1" w:styleId="FF554BEE687B41C89DCE3DF683801CB7">
    <w:name w:val="FF554BEE687B41C89DCE3DF683801CB7"/>
    <w:rsid w:val="00305810"/>
  </w:style>
  <w:style w:type="paragraph" w:customStyle="1" w:styleId="78B9E1D8CF54444C85028752E580C091">
    <w:name w:val="78B9E1D8CF54444C85028752E580C091"/>
    <w:rsid w:val="00305810"/>
  </w:style>
  <w:style w:type="paragraph" w:customStyle="1" w:styleId="C6DF474C78D44E709526ABC0D60C73F5">
    <w:name w:val="C6DF474C78D44E709526ABC0D60C73F5"/>
    <w:rsid w:val="00305810"/>
  </w:style>
  <w:style w:type="paragraph" w:customStyle="1" w:styleId="368D85B9BB134A7CAEFC688A6146B593">
    <w:name w:val="368D85B9BB134A7CAEFC688A6146B593"/>
    <w:rsid w:val="003058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Screenplay</Template>
  <TotalTime>2143</TotalTime>
  <Pages>13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Codwell</dc:creator>
  <cp:keywords/>
  <dc:description/>
  <cp:lastModifiedBy>Codwell, Jada</cp:lastModifiedBy>
  <cp:revision>5</cp:revision>
  <dcterms:created xsi:type="dcterms:W3CDTF">2021-05-13T20:08:00Z</dcterms:created>
  <dcterms:modified xsi:type="dcterms:W3CDTF">2021-05-23T21:32:00Z</dcterms:modified>
</cp:coreProperties>
</file>